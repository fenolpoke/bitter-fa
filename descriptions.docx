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C5F0" w14:textId="77777777" w:rsidR="00216805" w:rsidRPr="0038411C" w:rsidRDefault="00216805" w:rsidP="00216805">
      <w:pPr>
        <w:jc w:val="both"/>
      </w:pPr>
    </w:p>
    <w:p w14:paraId="5A3B71C3" w14:textId="77777777" w:rsidR="00A61E9B" w:rsidRPr="0038411C" w:rsidRDefault="00A61E9B" w:rsidP="00A61E9B">
      <w:pPr>
        <w:jc w:val="center"/>
      </w:pPr>
      <w:r>
        <w:rPr>
          <w:b/>
        </w:rPr>
        <w:t>Bitter</w:t>
      </w:r>
    </w:p>
    <w:p w14:paraId="35881D0F" w14:textId="77777777" w:rsidR="00A61E9B" w:rsidRPr="0038411C" w:rsidRDefault="00A61E9B" w:rsidP="00A61E9B">
      <w:pPr>
        <w:jc w:val="center"/>
      </w:pPr>
    </w:p>
    <w:p w14:paraId="41CF8C69" w14:textId="77777777" w:rsidR="00A61E9B" w:rsidRDefault="00A61E9B" w:rsidP="00A61E9B">
      <w:pPr>
        <w:ind w:firstLine="720"/>
        <w:jc w:val="both"/>
      </w:pPr>
      <w:r w:rsidRPr="00016442">
        <w:rPr>
          <w:b/>
        </w:rPr>
        <w:t xml:space="preserve">Bitter </w:t>
      </w:r>
      <w:r w:rsidRPr="00016442">
        <w:t>is a social media developed in Indonesia. Originally a mobile-based application, the owner wants a website version to increase accessibility.</w:t>
      </w:r>
    </w:p>
    <w:p w14:paraId="524A6851" w14:textId="77777777" w:rsidR="00A61E9B" w:rsidRPr="00623E7B" w:rsidRDefault="00A61E9B" w:rsidP="00A61E9B">
      <w:pPr>
        <w:ind w:firstLine="720"/>
        <w:jc w:val="both"/>
        <w:rPr>
          <w:color w:val="000000"/>
        </w:rPr>
      </w:pPr>
    </w:p>
    <w:p w14:paraId="0B90D2E8" w14:textId="77777777" w:rsidR="00A61E9B" w:rsidRPr="0038411C" w:rsidRDefault="00A61E9B" w:rsidP="00A61E9B">
      <w:pPr>
        <w:ind w:firstLine="720"/>
        <w:jc w:val="both"/>
        <w:rPr>
          <w:color w:val="000000"/>
        </w:rPr>
      </w:pPr>
      <w:r w:rsidRPr="00016442">
        <w:rPr>
          <w:color w:val="000000"/>
        </w:rPr>
        <w:t xml:space="preserve">As a web developer, you are asked to create a website using JSP for this social media. There are two types of user’s role in this website: </w:t>
      </w:r>
      <w:r w:rsidRPr="00016442">
        <w:rPr>
          <w:b/>
          <w:color w:val="000000"/>
        </w:rPr>
        <w:t>Member</w:t>
      </w:r>
      <w:r w:rsidRPr="00016442">
        <w:rPr>
          <w:color w:val="000000"/>
        </w:rPr>
        <w:t xml:space="preserve">, and </w:t>
      </w:r>
      <w:r w:rsidRPr="00016442">
        <w:rPr>
          <w:b/>
          <w:color w:val="000000"/>
        </w:rPr>
        <w:t xml:space="preserve">Guest </w:t>
      </w:r>
      <w:r w:rsidRPr="00016442">
        <w:rPr>
          <w:color w:val="000000"/>
        </w:rPr>
        <w:t>(</w:t>
      </w:r>
      <w:r w:rsidRPr="00016442">
        <w:rPr>
          <w:b/>
          <w:color w:val="000000"/>
        </w:rPr>
        <w:t>non-logged-in user</w:t>
      </w:r>
      <w:r w:rsidRPr="00016442">
        <w:rPr>
          <w:color w:val="000000"/>
        </w:rPr>
        <w:t>).</w:t>
      </w:r>
    </w:p>
    <w:p w14:paraId="4DF7BBD6" w14:textId="77777777" w:rsidR="00A61E9B" w:rsidRPr="0038411C" w:rsidRDefault="00A61E9B" w:rsidP="00A61E9B">
      <w:pPr>
        <w:ind w:firstLine="720"/>
        <w:jc w:val="both"/>
        <w:rPr>
          <w:color w:val="000000"/>
        </w:rPr>
      </w:pPr>
    </w:p>
    <w:p w14:paraId="33EDEB5E" w14:textId="77777777" w:rsidR="00A61E9B" w:rsidRPr="00016442" w:rsidRDefault="00A61E9B" w:rsidP="00A61E9B">
      <w:pPr>
        <w:jc w:val="both"/>
        <w:rPr>
          <w:b/>
          <w:color w:val="000000"/>
        </w:rPr>
      </w:pPr>
      <w:r w:rsidRPr="00016442">
        <w:rPr>
          <w:color w:val="000000"/>
        </w:rPr>
        <w:t>Minimum pages you need to create are:</w:t>
      </w:r>
    </w:p>
    <w:p w14:paraId="496B3AD5" w14:textId="77777777" w:rsidR="00A61E9B" w:rsidRPr="002F368D" w:rsidRDefault="00A61E9B" w:rsidP="00A61E9B">
      <w:pPr>
        <w:pStyle w:val="ListParagraph"/>
        <w:ind w:left="1080"/>
        <w:jc w:val="both"/>
        <w:rPr>
          <w:b/>
          <w:color w:val="000000"/>
        </w:rPr>
      </w:pPr>
    </w:p>
    <w:p w14:paraId="31BCD45F" w14:textId="77777777" w:rsidR="00A61E9B" w:rsidRPr="00016442" w:rsidRDefault="00A61E9B" w:rsidP="00A61E9B">
      <w:pPr>
        <w:pStyle w:val="ListParagraph"/>
        <w:numPr>
          <w:ilvl w:val="2"/>
          <w:numId w:val="2"/>
        </w:numPr>
        <w:tabs>
          <w:tab w:val="clear" w:pos="2160"/>
          <w:tab w:val="num" w:pos="1980"/>
        </w:tabs>
        <w:spacing w:after="200" w:line="276" w:lineRule="auto"/>
        <w:ind w:left="360"/>
        <w:jc w:val="both"/>
        <w:rPr>
          <w:b/>
          <w:color w:val="000000"/>
        </w:rPr>
      </w:pPr>
      <w:r w:rsidRPr="00016442">
        <w:rPr>
          <w:b/>
          <w:color w:val="000000"/>
        </w:rPr>
        <w:t>Member</w:t>
      </w:r>
    </w:p>
    <w:p w14:paraId="342C15EE" w14:textId="77777777" w:rsidR="00A61E9B" w:rsidRPr="00016442" w:rsidRDefault="00A61E9B" w:rsidP="00A61E9B">
      <w:pPr>
        <w:pStyle w:val="ListParagraph"/>
        <w:numPr>
          <w:ilvl w:val="0"/>
          <w:numId w:val="34"/>
        </w:numPr>
        <w:spacing w:after="200" w:line="276" w:lineRule="auto"/>
        <w:ind w:left="1080"/>
        <w:jc w:val="both"/>
        <w:rPr>
          <w:color w:val="000000"/>
        </w:rPr>
      </w:pPr>
      <w:r w:rsidRPr="00016442">
        <w:rPr>
          <w:color w:val="000000"/>
        </w:rPr>
        <w:t>Home</w:t>
      </w:r>
    </w:p>
    <w:p w14:paraId="1A522800" w14:textId="77777777" w:rsidR="00A61E9B" w:rsidRPr="00016442" w:rsidRDefault="00A61E9B" w:rsidP="00A61E9B">
      <w:pPr>
        <w:pStyle w:val="ListParagraph"/>
        <w:numPr>
          <w:ilvl w:val="0"/>
          <w:numId w:val="34"/>
        </w:numPr>
        <w:spacing w:after="200" w:line="276" w:lineRule="auto"/>
        <w:ind w:left="1080"/>
        <w:jc w:val="both"/>
        <w:rPr>
          <w:b/>
          <w:color w:val="000000"/>
        </w:rPr>
      </w:pPr>
      <w:r w:rsidRPr="00016442">
        <w:rPr>
          <w:color w:val="000000"/>
        </w:rPr>
        <w:t>Profile</w:t>
      </w:r>
    </w:p>
    <w:p w14:paraId="5CD547FD" w14:textId="77777777" w:rsidR="00A61E9B" w:rsidRPr="00016442" w:rsidRDefault="00A61E9B" w:rsidP="00A61E9B">
      <w:pPr>
        <w:pStyle w:val="ListParagraph"/>
        <w:numPr>
          <w:ilvl w:val="0"/>
          <w:numId w:val="34"/>
        </w:numPr>
        <w:spacing w:after="200" w:line="276" w:lineRule="auto"/>
        <w:ind w:left="1080"/>
        <w:jc w:val="both"/>
        <w:rPr>
          <w:b/>
          <w:color w:val="000000"/>
        </w:rPr>
      </w:pPr>
      <w:r w:rsidRPr="00016442">
        <w:rPr>
          <w:color w:val="000000"/>
        </w:rPr>
        <w:t>Edit Profile</w:t>
      </w:r>
    </w:p>
    <w:p w14:paraId="7D379364" w14:textId="77777777" w:rsidR="00A61E9B" w:rsidRPr="00016442" w:rsidRDefault="00A61E9B" w:rsidP="00A61E9B">
      <w:pPr>
        <w:pStyle w:val="ListParagraph"/>
        <w:numPr>
          <w:ilvl w:val="0"/>
          <w:numId w:val="34"/>
        </w:numPr>
        <w:spacing w:after="200" w:line="276" w:lineRule="auto"/>
        <w:ind w:left="1080"/>
        <w:jc w:val="both"/>
        <w:rPr>
          <w:b/>
          <w:color w:val="000000"/>
        </w:rPr>
      </w:pPr>
      <w:r w:rsidRPr="00016442">
        <w:rPr>
          <w:color w:val="000000"/>
        </w:rPr>
        <w:t>Search</w:t>
      </w:r>
    </w:p>
    <w:p w14:paraId="581E6567" w14:textId="77777777" w:rsidR="00A61E9B" w:rsidRPr="00016442" w:rsidRDefault="00A61E9B" w:rsidP="00A61E9B">
      <w:pPr>
        <w:pStyle w:val="ListParagraph"/>
        <w:numPr>
          <w:ilvl w:val="0"/>
          <w:numId w:val="34"/>
        </w:numPr>
        <w:spacing w:after="200" w:line="276" w:lineRule="auto"/>
        <w:ind w:left="1080"/>
        <w:jc w:val="both"/>
        <w:rPr>
          <w:b/>
          <w:color w:val="000000"/>
        </w:rPr>
      </w:pPr>
      <w:r w:rsidRPr="00016442">
        <w:rPr>
          <w:color w:val="000000"/>
        </w:rPr>
        <w:t>Logout</w:t>
      </w:r>
    </w:p>
    <w:p w14:paraId="212506D9" w14:textId="77777777" w:rsidR="00A61E9B" w:rsidRPr="002F368D" w:rsidRDefault="00A61E9B" w:rsidP="00A61E9B">
      <w:pPr>
        <w:pStyle w:val="ListParagraph"/>
        <w:ind w:left="1080"/>
        <w:jc w:val="both"/>
        <w:rPr>
          <w:b/>
          <w:color w:val="000000"/>
        </w:rPr>
      </w:pPr>
    </w:p>
    <w:p w14:paraId="248471EC" w14:textId="77777777" w:rsidR="00A61E9B" w:rsidRPr="00016442" w:rsidRDefault="00A61E9B" w:rsidP="00A61E9B">
      <w:pPr>
        <w:pStyle w:val="ListParagraph"/>
        <w:numPr>
          <w:ilvl w:val="2"/>
          <w:numId w:val="2"/>
        </w:numPr>
        <w:tabs>
          <w:tab w:val="clear" w:pos="2160"/>
          <w:tab w:val="num" w:pos="1980"/>
        </w:tabs>
        <w:spacing w:after="200" w:line="276" w:lineRule="auto"/>
        <w:ind w:left="360"/>
        <w:jc w:val="both"/>
        <w:rPr>
          <w:b/>
          <w:color w:val="000000"/>
        </w:rPr>
      </w:pPr>
      <w:r w:rsidRPr="00016442">
        <w:rPr>
          <w:b/>
          <w:color w:val="000000"/>
        </w:rPr>
        <w:t>Guest</w:t>
      </w:r>
    </w:p>
    <w:p w14:paraId="08134254" w14:textId="77777777" w:rsidR="00A61E9B" w:rsidRPr="00016442" w:rsidRDefault="00A61E9B" w:rsidP="00A61E9B">
      <w:pPr>
        <w:pStyle w:val="ListParagraph"/>
        <w:numPr>
          <w:ilvl w:val="0"/>
          <w:numId w:val="34"/>
        </w:numPr>
        <w:spacing w:after="200" w:line="276" w:lineRule="auto"/>
        <w:ind w:left="1080"/>
        <w:jc w:val="both"/>
        <w:rPr>
          <w:b/>
          <w:color w:val="000000"/>
        </w:rPr>
      </w:pPr>
      <w:r w:rsidRPr="00016442">
        <w:rPr>
          <w:color w:val="000000"/>
        </w:rPr>
        <w:t>Login/Register</w:t>
      </w:r>
    </w:p>
    <w:p w14:paraId="65E450F4" w14:textId="77777777" w:rsidR="00A61E9B" w:rsidRPr="0038411C" w:rsidRDefault="00A61E9B" w:rsidP="00A61E9B">
      <w:pPr>
        <w:ind w:left="360" w:firstLine="360"/>
      </w:pPr>
      <w:r w:rsidRPr="00016442">
        <w:t xml:space="preserve">Each </w:t>
      </w:r>
      <w:proofErr w:type="gramStart"/>
      <w:r w:rsidRPr="00016442">
        <w:t>pages</w:t>
      </w:r>
      <w:proofErr w:type="gramEnd"/>
      <w:r w:rsidRPr="00016442">
        <w:t xml:space="preserve"> except login page shows </w:t>
      </w:r>
      <w:r w:rsidRPr="00016442">
        <w:rPr>
          <w:b/>
        </w:rPr>
        <w:t>greeting to user</w:t>
      </w:r>
      <w:r w:rsidRPr="00016442">
        <w:t xml:space="preserve">, </w:t>
      </w:r>
      <w:r w:rsidRPr="00016442">
        <w:rPr>
          <w:b/>
        </w:rPr>
        <w:t>current</w:t>
      </w:r>
      <w:r w:rsidRPr="00016442">
        <w:t xml:space="preserve"> </w:t>
      </w:r>
      <w:r w:rsidRPr="00016442">
        <w:rPr>
          <w:b/>
        </w:rPr>
        <w:t>date</w:t>
      </w:r>
      <w:r w:rsidRPr="00016442">
        <w:t xml:space="preserve"> </w:t>
      </w:r>
      <w:r w:rsidRPr="00016442">
        <w:rPr>
          <w:b/>
        </w:rPr>
        <w:t>time</w:t>
      </w:r>
      <w:r w:rsidRPr="00016442">
        <w:t xml:space="preserve">. </w:t>
      </w:r>
      <w:r w:rsidRPr="00016442">
        <w:rPr>
          <w:b/>
        </w:rPr>
        <w:t>For logged in user</w:t>
      </w:r>
      <w:r w:rsidRPr="00016442">
        <w:t xml:space="preserve">, the pages will also </w:t>
      </w:r>
      <w:r w:rsidRPr="00016442">
        <w:rPr>
          <w:b/>
        </w:rPr>
        <w:t>total online user</w:t>
      </w:r>
      <w:r w:rsidRPr="00016442">
        <w:t>. The descriptions for each page are:</w:t>
      </w:r>
    </w:p>
    <w:p w14:paraId="03028293" w14:textId="77777777" w:rsidR="00A61E9B" w:rsidRPr="0038411C" w:rsidRDefault="00A61E9B" w:rsidP="00A61E9B">
      <w:pPr>
        <w:ind w:left="360" w:firstLine="360"/>
      </w:pPr>
    </w:p>
    <w:p w14:paraId="12580464" w14:textId="77777777" w:rsidR="00A61E9B" w:rsidRPr="00016442" w:rsidRDefault="00A61E9B" w:rsidP="00A61E9B">
      <w:pPr>
        <w:pStyle w:val="ListParagraph"/>
        <w:numPr>
          <w:ilvl w:val="3"/>
          <w:numId w:val="2"/>
        </w:numPr>
        <w:tabs>
          <w:tab w:val="clear" w:pos="2880"/>
          <w:tab w:val="num" w:pos="1980"/>
        </w:tabs>
        <w:spacing w:after="200" w:line="276" w:lineRule="auto"/>
        <w:ind w:left="360"/>
        <w:jc w:val="both"/>
        <w:rPr>
          <w:b/>
          <w:color w:val="000000"/>
        </w:rPr>
      </w:pPr>
      <w:r w:rsidRPr="00016442">
        <w:rPr>
          <w:b/>
          <w:color w:val="000000"/>
        </w:rPr>
        <w:t>Login/Register</w:t>
      </w:r>
    </w:p>
    <w:p w14:paraId="55AD32A4" w14:textId="77777777" w:rsidR="00A61E9B" w:rsidRDefault="00A61E9B" w:rsidP="00A61E9B">
      <w:pPr>
        <w:ind w:left="360" w:firstLine="360"/>
        <w:jc w:val="both"/>
      </w:pPr>
      <w:r w:rsidRPr="00016442">
        <w:rPr>
          <w:color w:val="000000"/>
        </w:rPr>
        <w:t xml:space="preserve">This page provides login and register. Validate this page is accessible only to </w:t>
      </w:r>
      <w:r w:rsidRPr="00016442">
        <w:rPr>
          <w:b/>
          <w:color w:val="000000"/>
        </w:rPr>
        <w:t>guest</w:t>
      </w:r>
      <w:r w:rsidRPr="00016442">
        <w:rPr>
          <w:color w:val="000000"/>
        </w:rPr>
        <w:t xml:space="preserve">. For login, display an </w:t>
      </w:r>
      <w:r w:rsidRPr="00016442">
        <w:rPr>
          <w:b/>
          <w:color w:val="000000"/>
        </w:rPr>
        <w:t>error message</w:t>
      </w:r>
      <w:r w:rsidRPr="00016442">
        <w:rPr>
          <w:color w:val="000000"/>
        </w:rPr>
        <w:t xml:space="preserve"> on this page if user enters wrong combination of </w:t>
      </w:r>
      <w:r w:rsidRPr="00016442">
        <w:rPr>
          <w:b/>
          <w:color w:val="000000"/>
        </w:rPr>
        <w:t xml:space="preserve">username </w:t>
      </w:r>
      <w:r w:rsidRPr="00016442">
        <w:rPr>
          <w:color w:val="000000"/>
        </w:rPr>
        <w:t xml:space="preserve">and </w:t>
      </w:r>
      <w:r w:rsidRPr="00016442">
        <w:rPr>
          <w:b/>
          <w:color w:val="000000"/>
        </w:rPr>
        <w:t>password</w:t>
      </w:r>
      <w:r w:rsidRPr="00016442">
        <w:rPr>
          <w:color w:val="000000"/>
        </w:rPr>
        <w:t xml:space="preserve">. </w:t>
      </w:r>
      <w:r w:rsidRPr="00016442">
        <w:t>The following table shows the existing fields in this page and validations for each field:</w:t>
      </w:r>
    </w:p>
    <w:p w14:paraId="707CA4E7" w14:textId="77777777" w:rsidR="00A61E9B" w:rsidRPr="005F7837" w:rsidRDefault="00A61E9B" w:rsidP="00A61E9B">
      <w:pPr>
        <w:ind w:left="360" w:firstLine="360"/>
        <w:jc w:val="both"/>
        <w:rPr>
          <w:color w:val="00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4"/>
        <w:gridCol w:w="8347"/>
      </w:tblGrid>
      <w:tr w:rsidR="00A61E9B" w:rsidRPr="0038411C" w14:paraId="01C6ED02" w14:textId="77777777" w:rsidTr="00BF3519">
        <w:tc>
          <w:tcPr>
            <w:tcW w:w="1634" w:type="dxa"/>
            <w:shd w:val="clear" w:color="auto" w:fill="000000" w:themeFill="text1"/>
            <w:vAlign w:val="center"/>
          </w:tcPr>
          <w:p w14:paraId="78CF1E43" w14:textId="77777777" w:rsidR="00A61E9B" w:rsidRPr="00016442" w:rsidRDefault="00A61E9B" w:rsidP="00BF3519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016442"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8347" w:type="dxa"/>
            <w:shd w:val="clear" w:color="auto" w:fill="000000" w:themeFill="text1"/>
            <w:vAlign w:val="center"/>
          </w:tcPr>
          <w:p w14:paraId="3CC8E35B" w14:textId="77777777" w:rsidR="00A61E9B" w:rsidRPr="00016442" w:rsidRDefault="00A61E9B" w:rsidP="00BF3519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016442">
              <w:rPr>
                <w:b/>
                <w:color w:val="FFFFFF" w:themeColor="background1"/>
                <w:sz w:val="24"/>
                <w:szCs w:val="24"/>
              </w:rPr>
              <w:t>Information</w:t>
            </w:r>
          </w:p>
        </w:tc>
      </w:tr>
      <w:tr w:rsidR="00A61E9B" w:rsidRPr="0038411C" w14:paraId="6CC0F370" w14:textId="77777777" w:rsidTr="00BF3519">
        <w:tc>
          <w:tcPr>
            <w:tcW w:w="1634" w:type="dxa"/>
            <w:vAlign w:val="bottom"/>
          </w:tcPr>
          <w:p w14:paraId="477F1C20" w14:textId="77777777" w:rsidR="00A61E9B" w:rsidRPr="00016442" w:rsidRDefault="00A61E9B" w:rsidP="00BF351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016442">
              <w:rPr>
                <w:b/>
                <w:sz w:val="24"/>
                <w:szCs w:val="24"/>
              </w:rPr>
              <w:t>Username</w:t>
            </w:r>
          </w:p>
        </w:tc>
        <w:tc>
          <w:tcPr>
            <w:tcW w:w="8347" w:type="dxa"/>
            <w:vAlign w:val="bottom"/>
          </w:tcPr>
          <w:p w14:paraId="7266CC85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 xml:space="preserve">Must be filled and appropriate </w:t>
            </w:r>
            <w:r>
              <w:rPr>
                <w:sz w:val="24"/>
                <w:szCs w:val="24"/>
              </w:rPr>
              <w:t>to</w:t>
            </w:r>
            <w:r w:rsidRPr="00016442">
              <w:rPr>
                <w:sz w:val="24"/>
                <w:szCs w:val="24"/>
              </w:rPr>
              <w:t xml:space="preserve"> the data in the database</w:t>
            </w:r>
          </w:p>
        </w:tc>
      </w:tr>
      <w:tr w:rsidR="00A61E9B" w:rsidRPr="0038411C" w14:paraId="24422382" w14:textId="77777777" w:rsidTr="00BF3519">
        <w:tc>
          <w:tcPr>
            <w:tcW w:w="1634" w:type="dxa"/>
            <w:vAlign w:val="bottom"/>
          </w:tcPr>
          <w:p w14:paraId="414809E5" w14:textId="77777777" w:rsidR="00A61E9B" w:rsidRPr="00016442" w:rsidRDefault="00A61E9B" w:rsidP="00BF351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016442">
              <w:rPr>
                <w:b/>
                <w:sz w:val="24"/>
                <w:szCs w:val="24"/>
              </w:rPr>
              <w:t>Password</w:t>
            </w:r>
          </w:p>
        </w:tc>
        <w:tc>
          <w:tcPr>
            <w:tcW w:w="8347" w:type="dxa"/>
            <w:vAlign w:val="bottom"/>
          </w:tcPr>
          <w:p w14:paraId="03B079ED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 xml:space="preserve">Must be filled and appropriate </w:t>
            </w:r>
            <w:r>
              <w:rPr>
                <w:sz w:val="24"/>
                <w:szCs w:val="24"/>
              </w:rPr>
              <w:t>to</w:t>
            </w:r>
            <w:r w:rsidRPr="00016442">
              <w:rPr>
                <w:sz w:val="24"/>
                <w:szCs w:val="24"/>
              </w:rPr>
              <w:t xml:space="preserve"> the data in the database</w:t>
            </w:r>
          </w:p>
        </w:tc>
      </w:tr>
    </w:tbl>
    <w:p w14:paraId="185904BA" w14:textId="77777777" w:rsidR="00A61E9B" w:rsidRDefault="00A61E9B" w:rsidP="00A61E9B">
      <w:pPr>
        <w:ind w:left="360" w:firstLine="360"/>
        <w:jc w:val="both"/>
      </w:pPr>
    </w:p>
    <w:p w14:paraId="2A170686" w14:textId="77777777" w:rsidR="00A61E9B" w:rsidRPr="00016442" w:rsidRDefault="00A61E9B" w:rsidP="00A61E9B">
      <w:pPr>
        <w:pStyle w:val="ListParagraph"/>
        <w:ind w:left="360" w:firstLine="360"/>
        <w:jc w:val="both"/>
      </w:pPr>
      <w:r w:rsidRPr="00016442">
        <w:t>If user has entered correct U</w:t>
      </w:r>
      <w:r w:rsidRPr="00016442">
        <w:rPr>
          <w:b/>
        </w:rPr>
        <w:t xml:space="preserve">sername </w:t>
      </w:r>
      <w:r w:rsidRPr="00016442">
        <w:t xml:space="preserve">and </w:t>
      </w:r>
      <w:r w:rsidRPr="00016442">
        <w:rPr>
          <w:b/>
        </w:rPr>
        <w:t>Password</w:t>
      </w:r>
      <w:r w:rsidRPr="00016442">
        <w:t xml:space="preserve">, the page will be redirected to the </w:t>
      </w:r>
      <w:r w:rsidRPr="00016442">
        <w:rPr>
          <w:b/>
        </w:rPr>
        <w:t>Home Page</w:t>
      </w:r>
      <w:r w:rsidRPr="00016442">
        <w:t xml:space="preserve"> and if user checks the “</w:t>
      </w:r>
      <w:r w:rsidRPr="00016442">
        <w:rPr>
          <w:b/>
        </w:rPr>
        <w:t>Remember Me</w:t>
      </w:r>
      <w:r w:rsidRPr="00016442">
        <w:t xml:space="preserve">” checkbox, the website will save the </w:t>
      </w:r>
      <w:r w:rsidRPr="00016442">
        <w:rPr>
          <w:b/>
        </w:rPr>
        <w:t xml:space="preserve">username </w:t>
      </w:r>
      <w:r w:rsidRPr="00016442">
        <w:t xml:space="preserve">using cookies for </w:t>
      </w:r>
      <w:r w:rsidRPr="00016442">
        <w:rPr>
          <w:b/>
        </w:rPr>
        <w:t>1 day</w:t>
      </w:r>
      <w:r w:rsidRPr="00016442">
        <w:t>.</w:t>
      </w:r>
    </w:p>
    <w:p w14:paraId="506209F0" w14:textId="77777777" w:rsidR="00A61E9B" w:rsidRPr="0038411C" w:rsidRDefault="00A61E9B" w:rsidP="00A61E9B">
      <w:pPr>
        <w:ind w:left="360" w:firstLine="360"/>
        <w:jc w:val="both"/>
      </w:pPr>
      <w:r w:rsidRPr="00016442">
        <w:t xml:space="preserve">For register, display an </w:t>
      </w:r>
      <w:r w:rsidRPr="00016442">
        <w:rPr>
          <w:b/>
        </w:rPr>
        <w:t xml:space="preserve">error message </w:t>
      </w:r>
      <w:r w:rsidRPr="00016442">
        <w:t xml:space="preserve">if user input incorrect personal data. The following table shows the existing fields on this page and the validation for each field.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88"/>
        <w:gridCol w:w="7992"/>
      </w:tblGrid>
      <w:tr w:rsidR="00A61E9B" w:rsidRPr="0038411C" w14:paraId="1A10FFEA" w14:textId="77777777" w:rsidTr="00BF3519">
        <w:tc>
          <w:tcPr>
            <w:tcW w:w="2088" w:type="dxa"/>
            <w:shd w:val="clear" w:color="auto" w:fill="000000" w:themeFill="text1"/>
          </w:tcPr>
          <w:p w14:paraId="5C240C0F" w14:textId="77777777" w:rsidR="00A61E9B" w:rsidRPr="00016442" w:rsidRDefault="00A61E9B" w:rsidP="00BF3519">
            <w:pPr>
              <w:pStyle w:val="ListParagraph"/>
              <w:ind w:left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016442"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992" w:type="dxa"/>
            <w:shd w:val="clear" w:color="auto" w:fill="000000" w:themeFill="text1"/>
          </w:tcPr>
          <w:p w14:paraId="6DEF8D6A" w14:textId="77777777" w:rsidR="00A61E9B" w:rsidRPr="00016442" w:rsidRDefault="00A61E9B" w:rsidP="00BF3519">
            <w:pPr>
              <w:pStyle w:val="ListParagraph"/>
              <w:ind w:left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016442">
              <w:rPr>
                <w:b/>
                <w:color w:val="FFFFFF" w:themeColor="background1"/>
                <w:sz w:val="24"/>
                <w:szCs w:val="24"/>
              </w:rPr>
              <w:t>Information</w:t>
            </w:r>
          </w:p>
        </w:tc>
      </w:tr>
      <w:tr w:rsidR="00A61E9B" w:rsidRPr="0038411C" w14:paraId="111A0A64" w14:textId="77777777" w:rsidTr="00BF3519">
        <w:trPr>
          <w:trHeight w:val="800"/>
        </w:trPr>
        <w:tc>
          <w:tcPr>
            <w:tcW w:w="2088" w:type="dxa"/>
          </w:tcPr>
          <w:p w14:paraId="193676C6" w14:textId="77777777" w:rsidR="00A61E9B" w:rsidRPr="00016442" w:rsidRDefault="00A61E9B" w:rsidP="00BF3519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016442">
              <w:rPr>
                <w:b/>
                <w:sz w:val="24"/>
                <w:szCs w:val="24"/>
              </w:rPr>
              <w:t>Username</w:t>
            </w:r>
          </w:p>
        </w:tc>
        <w:tc>
          <w:tcPr>
            <w:tcW w:w="7992" w:type="dxa"/>
          </w:tcPr>
          <w:p w14:paraId="59773756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>Username must be filled</w:t>
            </w:r>
          </w:p>
          <w:p w14:paraId="4D92BAEE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 xml:space="preserve">Username may not be already </w:t>
            </w:r>
            <w:proofErr w:type="gramStart"/>
            <w:r w:rsidRPr="00016442">
              <w:rPr>
                <w:sz w:val="24"/>
                <w:szCs w:val="24"/>
              </w:rPr>
              <w:t>exists</w:t>
            </w:r>
            <w:proofErr w:type="gramEnd"/>
            <w:r w:rsidRPr="00016442">
              <w:rPr>
                <w:sz w:val="24"/>
                <w:szCs w:val="24"/>
              </w:rPr>
              <w:t xml:space="preserve"> in database</w:t>
            </w:r>
          </w:p>
        </w:tc>
      </w:tr>
      <w:tr w:rsidR="00A61E9B" w:rsidRPr="0038411C" w14:paraId="7E2D02DC" w14:textId="77777777" w:rsidTr="00BF3519">
        <w:tc>
          <w:tcPr>
            <w:tcW w:w="2088" w:type="dxa"/>
          </w:tcPr>
          <w:p w14:paraId="2F0D4E35" w14:textId="77777777" w:rsidR="00A61E9B" w:rsidRPr="00016442" w:rsidRDefault="00A61E9B" w:rsidP="00BF3519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016442">
              <w:rPr>
                <w:b/>
                <w:sz w:val="24"/>
                <w:szCs w:val="24"/>
              </w:rPr>
              <w:t>Password</w:t>
            </w:r>
          </w:p>
        </w:tc>
        <w:tc>
          <w:tcPr>
            <w:tcW w:w="7992" w:type="dxa"/>
          </w:tcPr>
          <w:p w14:paraId="2C7E23B8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 xml:space="preserve">Must be filled with </w:t>
            </w:r>
            <w:r w:rsidRPr="00016442">
              <w:rPr>
                <w:b/>
                <w:sz w:val="24"/>
                <w:szCs w:val="24"/>
              </w:rPr>
              <w:t>alphanumeric</w:t>
            </w:r>
            <w:r w:rsidRPr="00016442">
              <w:rPr>
                <w:sz w:val="24"/>
                <w:szCs w:val="24"/>
              </w:rPr>
              <w:t>.</w:t>
            </w:r>
          </w:p>
        </w:tc>
      </w:tr>
      <w:tr w:rsidR="00A61E9B" w:rsidRPr="0038411C" w14:paraId="2AB95DF3" w14:textId="77777777" w:rsidTr="00BF3519">
        <w:tc>
          <w:tcPr>
            <w:tcW w:w="2088" w:type="dxa"/>
          </w:tcPr>
          <w:p w14:paraId="1FD3BAE5" w14:textId="77777777" w:rsidR="00A61E9B" w:rsidRPr="00016442" w:rsidRDefault="00A61E9B" w:rsidP="00BF3519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016442">
              <w:rPr>
                <w:b/>
                <w:sz w:val="24"/>
                <w:szCs w:val="24"/>
              </w:rPr>
              <w:lastRenderedPageBreak/>
              <w:t>Full Name</w:t>
            </w:r>
          </w:p>
        </w:tc>
        <w:tc>
          <w:tcPr>
            <w:tcW w:w="7992" w:type="dxa"/>
          </w:tcPr>
          <w:p w14:paraId="18B5982B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 xml:space="preserve">Must be filled and only can contain </w:t>
            </w:r>
            <w:r w:rsidRPr="00016442">
              <w:rPr>
                <w:b/>
                <w:sz w:val="24"/>
                <w:szCs w:val="24"/>
              </w:rPr>
              <w:t>alphabet</w:t>
            </w:r>
            <w:r w:rsidRPr="00016442">
              <w:rPr>
                <w:sz w:val="24"/>
                <w:szCs w:val="24"/>
              </w:rPr>
              <w:t xml:space="preserve"> and </w:t>
            </w:r>
            <w:r w:rsidRPr="00016442">
              <w:rPr>
                <w:b/>
                <w:sz w:val="24"/>
                <w:szCs w:val="24"/>
              </w:rPr>
              <w:t>whitespace</w:t>
            </w:r>
          </w:p>
          <w:p w14:paraId="099B6D36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 xml:space="preserve">Minimal length is </w:t>
            </w:r>
            <w:r w:rsidRPr="00016442">
              <w:rPr>
                <w:b/>
                <w:sz w:val="24"/>
                <w:szCs w:val="24"/>
              </w:rPr>
              <w:t>8 characters</w:t>
            </w:r>
          </w:p>
        </w:tc>
      </w:tr>
      <w:tr w:rsidR="00A61E9B" w:rsidRPr="0038411C" w14:paraId="486FB209" w14:textId="77777777" w:rsidTr="00BF3519">
        <w:tc>
          <w:tcPr>
            <w:tcW w:w="2088" w:type="dxa"/>
          </w:tcPr>
          <w:p w14:paraId="245608FF" w14:textId="77777777" w:rsidR="00A61E9B" w:rsidRPr="00016442" w:rsidRDefault="00A61E9B" w:rsidP="00BF351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16442">
              <w:rPr>
                <w:b/>
                <w:sz w:val="24"/>
                <w:szCs w:val="24"/>
              </w:rPr>
              <w:t>Birth Date</w:t>
            </w:r>
          </w:p>
        </w:tc>
        <w:tc>
          <w:tcPr>
            <w:tcW w:w="7992" w:type="dxa"/>
          </w:tcPr>
          <w:p w14:paraId="13A3F0B0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>Must be filled in “</w:t>
            </w:r>
            <w:r w:rsidRPr="00016442">
              <w:rPr>
                <w:b/>
                <w:sz w:val="24"/>
                <w:szCs w:val="24"/>
              </w:rPr>
              <w:t>mm/dd/</w:t>
            </w:r>
            <w:proofErr w:type="spellStart"/>
            <w:proofErr w:type="gramStart"/>
            <w:r w:rsidRPr="00016442">
              <w:rPr>
                <w:b/>
                <w:sz w:val="24"/>
                <w:szCs w:val="24"/>
              </w:rPr>
              <w:t>yyyy</w:t>
            </w:r>
            <w:proofErr w:type="spellEnd"/>
            <w:r w:rsidRPr="00016442">
              <w:rPr>
                <w:sz w:val="24"/>
                <w:szCs w:val="24"/>
              </w:rPr>
              <w:t>“</w:t>
            </w:r>
            <w:r w:rsidRPr="00016442">
              <w:rPr>
                <w:b/>
                <w:sz w:val="24"/>
                <w:szCs w:val="24"/>
              </w:rPr>
              <w:t xml:space="preserve"> </w:t>
            </w:r>
            <w:r w:rsidRPr="00016442">
              <w:rPr>
                <w:sz w:val="24"/>
                <w:szCs w:val="24"/>
              </w:rPr>
              <w:t>format</w:t>
            </w:r>
            <w:proofErr w:type="gramEnd"/>
          </w:p>
          <w:p w14:paraId="13553F72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 xml:space="preserve">Minimal current age is </w:t>
            </w:r>
            <w:r w:rsidRPr="00016442">
              <w:rPr>
                <w:b/>
                <w:sz w:val="24"/>
                <w:szCs w:val="24"/>
              </w:rPr>
              <w:t>17 years old</w:t>
            </w:r>
          </w:p>
        </w:tc>
      </w:tr>
    </w:tbl>
    <w:p w14:paraId="000DD0E6" w14:textId="77777777" w:rsidR="00A61E9B" w:rsidRPr="0038411C" w:rsidRDefault="00A61E9B" w:rsidP="00A61E9B">
      <w:pPr>
        <w:ind w:left="360" w:firstLine="360"/>
        <w:jc w:val="both"/>
      </w:pPr>
    </w:p>
    <w:p w14:paraId="2D13C1ED" w14:textId="77777777" w:rsidR="00A61E9B" w:rsidRPr="0038411C" w:rsidRDefault="00A61E9B" w:rsidP="00A61E9B">
      <w:pPr>
        <w:ind w:firstLine="360"/>
        <w:jc w:val="both"/>
        <w:rPr>
          <w:color w:val="000000"/>
        </w:rPr>
      </w:pPr>
    </w:p>
    <w:p w14:paraId="6A0367AE" w14:textId="77777777" w:rsidR="00A61E9B" w:rsidRPr="0038411C" w:rsidRDefault="00A61E9B" w:rsidP="00A61E9B">
      <w:pPr>
        <w:ind w:firstLine="270"/>
        <w:rPr>
          <w:b/>
          <w:i/>
          <w:color w:val="000000"/>
        </w:rPr>
      </w:pPr>
      <w:r w:rsidRPr="00016442">
        <w:rPr>
          <w:b/>
          <w:i/>
          <w:noProof/>
          <w:color w:val="000000"/>
          <w:lang w:eastAsia="en-US"/>
        </w:rPr>
        <w:drawing>
          <wp:inline distT="0" distB="0" distL="0" distR="0" wp14:anchorId="568E760B" wp14:editId="3253736A">
            <wp:extent cx="6490083" cy="3217652"/>
            <wp:effectExtent l="19050" t="0" r="596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094" b="3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083" cy="321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D69BC" w14:textId="77777777" w:rsidR="00A61E9B" w:rsidRPr="0038411C" w:rsidRDefault="00A61E9B" w:rsidP="00A61E9B">
      <w:pPr>
        <w:ind w:firstLine="720"/>
        <w:jc w:val="center"/>
        <w:rPr>
          <w:color w:val="000000"/>
        </w:rPr>
      </w:pPr>
    </w:p>
    <w:p w14:paraId="5ABE1DDF" w14:textId="77777777" w:rsidR="00A61E9B" w:rsidRPr="00016442" w:rsidRDefault="00A61E9B" w:rsidP="00A61E9B">
      <w:pPr>
        <w:ind w:firstLine="720"/>
        <w:jc w:val="center"/>
        <w:rPr>
          <w:b/>
          <w:i/>
          <w:color w:val="000000"/>
        </w:rPr>
      </w:pPr>
      <w:r w:rsidRPr="00016442">
        <w:rPr>
          <w:b/>
          <w:i/>
          <w:color w:val="000000"/>
        </w:rPr>
        <w:t>Login/Register Page (for Guest)</w:t>
      </w:r>
    </w:p>
    <w:p w14:paraId="4A8CE647" w14:textId="77777777" w:rsidR="00A61E9B" w:rsidRPr="0038411C" w:rsidRDefault="00A61E9B" w:rsidP="00A61E9B">
      <w:pPr>
        <w:jc w:val="center"/>
      </w:pPr>
    </w:p>
    <w:p w14:paraId="1A6B0BB6" w14:textId="77777777" w:rsidR="00A61E9B" w:rsidRPr="00016442" w:rsidRDefault="00A61E9B" w:rsidP="00A61E9B">
      <w:pPr>
        <w:pStyle w:val="ListParagraph"/>
        <w:numPr>
          <w:ilvl w:val="0"/>
          <w:numId w:val="2"/>
        </w:numPr>
        <w:tabs>
          <w:tab w:val="clear" w:pos="720"/>
          <w:tab w:val="num" w:pos="450"/>
        </w:tabs>
        <w:spacing w:after="200" w:line="276" w:lineRule="auto"/>
        <w:ind w:left="360"/>
        <w:jc w:val="both"/>
        <w:rPr>
          <w:b/>
        </w:rPr>
      </w:pPr>
      <w:r w:rsidRPr="00016442">
        <w:rPr>
          <w:b/>
        </w:rPr>
        <w:t>Home</w:t>
      </w:r>
    </w:p>
    <w:p w14:paraId="17ACF766" w14:textId="77777777" w:rsidR="00A61E9B" w:rsidRDefault="00A61E9B" w:rsidP="00A61E9B">
      <w:pPr>
        <w:pStyle w:val="ListParagraph"/>
        <w:ind w:left="360" w:firstLine="360"/>
        <w:jc w:val="both"/>
      </w:pPr>
      <w:r w:rsidRPr="00016442">
        <w:t xml:space="preserve">This page allows users to see all </w:t>
      </w:r>
      <w:r w:rsidRPr="00016442">
        <w:rPr>
          <w:b/>
        </w:rPr>
        <w:t xml:space="preserve">tweets from users whom he/she follows and the user’s own tweet </w:t>
      </w:r>
      <w:r w:rsidRPr="00016442">
        <w:t>and</w:t>
      </w:r>
      <w:r w:rsidRPr="00016442">
        <w:rPr>
          <w:b/>
        </w:rPr>
        <w:t xml:space="preserve"> search</w:t>
      </w:r>
      <w:r w:rsidRPr="00016442">
        <w:t xml:space="preserve"> </w:t>
      </w:r>
      <w:r w:rsidRPr="00016442">
        <w:rPr>
          <w:b/>
        </w:rPr>
        <w:t>tweets</w:t>
      </w:r>
      <w:r w:rsidRPr="00016442">
        <w:t xml:space="preserve"> and </w:t>
      </w:r>
      <w:r w:rsidRPr="00016442">
        <w:rPr>
          <w:b/>
        </w:rPr>
        <w:t>users</w:t>
      </w:r>
      <w:r w:rsidRPr="00016442">
        <w:t xml:space="preserve">, this page is accessible for all users </w:t>
      </w:r>
      <w:r w:rsidRPr="00016442">
        <w:rPr>
          <w:b/>
        </w:rPr>
        <w:t>except</w:t>
      </w:r>
      <w:r w:rsidRPr="00016442">
        <w:t xml:space="preserve"> </w:t>
      </w:r>
      <w:r w:rsidRPr="00016442">
        <w:rPr>
          <w:b/>
        </w:rPr>
        <w:t xml:space="preserve">guest. </w:t>
      </w:r>
      <w:r w:rsidRPr="00016442">
        <w:t xml:space="preserve"> For every tweet:</w:t>
      </w:r>
    </w:p>
    <w:p w14:paraId="619BB2F5" w14:textId="77777777" w:rsidR="00A61E9B" w:rsidRPr="00016442" w:rsidRDefault="00A61E9B" w:rsidP="00A61E9B">
      <w:pPr>
        <w:pStyle w:val="ListParagraph"/>
        <w:numPr>
          <w:ilvl w:val="0"/>
          <w:numId w:val="37"/>
        </w:numPr>
        <w:spacing w:after="200" w:line="276" w:lineRule="auto"/>
        <w:jc w:val="both"/>
      </w:pPr>
      <w:r w:rsidRPr="00016442">
        <w:rPr>
          <w:b/>
        </w:rPr>
        <w:t xml:space="preserve">Validate </w:t>
      </w:r>
      <w:r w:rsidRPr="00016442">
        <w:t xml:space="preserve">if the tweet is owned by </w:t>
      </w:r>
      <w:r w:rsidRPr="00016442">
        <w:rPr>
          <w:b/>
        </w:rPr>
        <w:t>current user</w:t>
      </w:r>
      <w:r w:rsidRPr="00016442">
        <w:t xml:space="preserve">, display a link to </w:t>
      </w:r>
      <w:r w:rsidRPr="00016442">
        <w:rPr>
          <w:b/>
        </w:rPr>
        <w:t xml:space="preserve">delete </w:t>
      </w:r>
      <w:r w:rsidRPr="00016442">
        <w:t xml:space="preserve">and </w:t>
      </w:r>
      <w:r w:rsidRPr="00016442">
        <w:rPr>
          <w:b/>
        </w:rPr>
        <w:t xml:space="preserve">update </w:t>
      </w:r>
      <w:r w:rsidRPr="00016442">
        <w:t xml:space="preserve">that tweet. </w:t>
      </w:r>
    </w:p>
    <w:p w14:paraId="2D2D55F8" w14:textId="77777777" w:rsidR="00A61E9B" w:rsidRPr="00016442" w:rsidRDefault="00A61E9B" w:rsidP="00A61E9B">
      <w:pPr>
        <w:pStyle w:val="ListParagraph"/>
        <w:numPr>
          <w:ilvl w:val="0"/>
          <w:numId w:val="37"/>
        </w:numPr>
        <w:spacing w:after="200" w:line="276" w:lineRule="auto"/>
        <w:jc w:val="both"/>
      </w:pPr>
      <w:r w:rsidRPr="00016442">
        <w:t xml:space="preserve">Display a link to </w:t>
      </w:r>
      <w:r w:rsidRPr="00016442">
        <w:rPr>
          <w:b/>
        </w:rPr>
        <w:t>favorite</w:t>
      </w:r>
      <w:r w:rsidRPr="00016442">
        <w:t xml:space="preserve"> the tweet, if a tweet </w:t>
      </w:r>
      <w:r>
        <w:t>has been</w:t>
      </w:r>
      <w:r w:rsidRPr="00016442">
        <w:t xml:space="preserve"> already </w:t>
      </w:r>
      <w:r>
        <w:rPr>
          <w:b/>
        </w:rPr>
        <w:t>Favorited</w:t>
      </w:r>
      <w:r w:rsidRPr="00016442">
        <w:t xml:space="preserve"> by </w:t>
      </w:r>
      <w:r w:rsidRPr="00016442">
        <w:rPr>
          <w:b/>
        </w:rPr>
        <w:t>current user</w:t>
      </w:r>
      <w:r w:rsidRPr="00016442">
        <w:t xml:space="preserve">, display a link to </w:t>
      </w:r>
      <w:r w:rsidRPr="00016442">
        <w:rPr>
          <w:b/>
        </w:rPr>
        <w:t>unfavorite</w:t>
      </w:r>
      <w:r w:rsidRPr="00016442">
        <w:t xml:space="preserve"> the tweet. </w:t>
      </w:r>
    </w:p>
    <w:p w14:paraId="3F47D353" w14:textId="77777777" w:rsidR="00A61E9B" w:rsidRPr="00016442" w:rsidRDefault="00A61E9B" w:rsidP="00A61E9B">
      <w:pPr>
        <w:pStyle w:val="ListParagraph"/>
        <w:numPr>
          <w:ilvl w:val="0"/>
          <w:numId w:val="37"/>
        </w:numPr>
        <w:spacing w:after="200" w:line="276" w:lineRule="auto"/>
        <w:jc w:val="both"/>
      </w:pPr>
      <w:r w:rsidRPr="00016442">
        <w:t xml:space="preserve">If a word in any tweet starts with a </w:t>
      </w:r>
      <w:r w:rsidRPr="00016442">
        <w:rPr>
          <w:b/>
        </w:rPr>
        <w:t>hashtag</w:t>
      </w:r>
      <w:r w:rsidRPr="00016442">
        <w:t xml:space="preserve"> (# sign), that word will appear as a link to </w:t>
      </w:r>
      <w:r w:rsidRPr="00016442">
        <w:rPr>
          <w:b/>
        </w:rPr>
        <w:t>search</w:t>
      </w:r>
      <w:r w:rsidRPr="00016442">
        <w:t xml:space="preserve"> for any tweet that contains that word that including the </w:t>
      </w:r>
      <w:r w:rsidRPr="00016442">
        <w:rPr>
          <w:b/>
        </w:rPr>
        <w:t>hashtag</w:t>
      </w:r>
      <w:r w:rsidRPr="00016442">
        <w:t>.</w:t>
      </w:r>
    </w:p>
    <w:p w14:paraId="4182F4E3" w14:textId="77777777" w:rsidR="00A61E9B" w:rsidRPr="000320F1" w:rsidRDefault="00A61E9B" w:rsidP="00A61E9B">
      <w:pPr>
        <w:pStyle w:val="ListParagraph"/>
        <w:ind w:left="360" w:firstLine="360"/>
        <w:jc w:val="both"/>
      </w:pPr>
      <w:r w:rsidRPr="00016442">
        <w:t xml:space="preserve">Tweets are displayed using </w:t>
      </w:r>
      <w:r w:rsidRPr="00016442">
        <w:rPr>
          <w:b/>
        </w:rPr>
        <w:t>paging</w:t>
      </w:r>
      <w:r w:rsidRPr="00016442">
        <w:t xml:space="preserve"> with </w:t>
      </w:r>
      <w:r w:rsidRPr="00016442">
        <w:rPr>
          <w:b/>
        </w:rPr>
        <w:t>5</w:t>
      </w:r>
      <w:r w:rsidRPr="00016442">
        <w:t xml:space="preserve"> tweets for each page. Display </w:t>
      </w:r>
      <w:r w:rsidRPr="00016442">
        <w:rPr>
          <w:b/>
        </w:rPr>
        <w:t>current date</w:t>
      </w:r>
      <w:r w:rsidRPr="00016442">
        <w:t>,</w:t>
      </w:r>
      <w:r w:rsidRPr="00016442">
        <w:rPr>
          <w:b/>
        </w:rPr>
        <w:t xml:space="preserve"> number of online users</w:t>
      </w:r>
      <w:r w:rsidRPr="00016442">
        <w:t xml:space="preserve">, and </w:t>
      </w:r>
      <w:r w:rsidRPr="00016442">
        <w:rPr>
          <w:b/>
        </w:rPr>
        <w:t>user</w:t>
      </w:r>
      <w:r w:rsidRPr="00016442">
        <w:t>’</w:t>
      </w:r>
      <w:r w:rsidRPr="00016442">
        <w:rPr>
          <w:b/>
        </w:rPr>
        <w:t xml:space="preserve">s profile </w:t>
      </w:r>
      <w:r w:rsidRPr="00016442">
        <w:t xml:space="preserve">containing full name, birthdate, and number of users he/she is following, and link to </w:t>
      </w:r>
      <w:r w:rsidRPr="00016442">
        <w:rPr>
          <w:b/>
        </w:rPr>
        <w:t>edit profile</w:t>
      </w:r>
      <w:r w:rsidRPr="00016442">
        <w:t xml:space="preserve"> page. There’s also a </w:t>
      </w:r>
      <w:r>
        <w:rPr>
          <w:b/>
        </w:rPr>
        <w:t>textbox</w:t>
      </w:r>
      <w:r w:rsidRPr="00016442">
        <w:t xml:space="preserve"> in which user can make a new </w:t>
      </w:r>
      <w:r w:rsidRPr="00016442">
        <w:rPr>
          <w:b/>
        </w:rPr>
        <w:t>tweet</w:t>
      </w:r>
      <w:r w:rsidRPr="00016442">
        <w:t xml:space="preserve">. Users who </w:t>
      </w:r>
      <w:r>
        <w:t>want</w:t>
      </w:r>
      <w:r w:rsidRPr="00016442">
        <w:t xml:space="preserve"> to make a new tweet have to fill in the </w:t>
      </w:r>
      <w:r>
        <w:t>textbox</w:t>
      </w:r>
      <w:r w:rsidRPr="00016442">
        <w:t>, and click on the Tweet button. This will save the information about the new tweet like tweet date, tweet content, and tweet owner to database.</w:t>
      </w:r>
      <w:r>
        <w:t xml:space="preserve"> </w:t>
      </w:r>
      <w:r w:rsidRPr="00AE5B42">
        <w:t xml:space="preserve">If the tweet contains words that begins with a </w:t>
      </w:r>
      <w:r w:rsidRPr="00AE5B42">
        <w:rPr>
          <w:b/>
        </w:rPr>
        <w:t>hashtag</w:t>
      </w:r>
      <w:r w:rsidRPr="00AE5B42">
        <w:t xml:space="preserve"> (# sign), check if those words exist in database. If there is not, save the new word to database, otherwise, you can skip this step</w:t>
      </w:r>
      <w:r>
        <w:t xml:space="preserve">. In either </w:t>
      </w:r>
      <w:r>
        <w:lastRenderedPageBreak/>
        <w:t>case</w:t>
      </w:r>
      <w:r w:rsidRPr="00AE5B42">
        <w:t>, save a new entry for the relation between the hashtag</w:t>
      </w:r>
      <w:r w:rsidRPr="00AE5B42">
        <w:rPr>
          <w:b/>
        </w:rPr>
        <w:t xml:space="preserve"> </w:t>
      </w:r>
      <w:r w:rsidRPr="00AE5B42">
        <w:t>and tweet, containing hashtag’s ID and tweet’s ID.</w:t>
      </w:r>
    </w:p>
    <w:p w14:paraId="57F98B38" w14:textId="77777777" w:rsidR="00A61E9B" w:rsidRPr="00016442" w:rsidRDefault="00A61E9B" w:rsidP="00A61E9B">
      <w:pPr>
        <w:pStyle w:val="ListParagraph"/>
        <w:ind w:left="360"/>
        <w:jc w:val="both"/>
        <w:rPr>
          <w:noProof/>
        </w:rPr>
      </w:pPr>
    </w:p>
    <w:p w14:paraId="1B5ECC9F" w14:textId="77777777" w:rsidR="00A61E9B" w:rsidRPr="0038411C" w:rsidRDefault="00A61E9B" w:rsidP="00A61E9B">
      <w:pPr>
        <w:pStyle w:val="ListParagraph"/>
        <w:ind w:left="360"/>
        <w:jc w:val="both"/>
      </w:pPr>
      <w:r w:rsidRPr="00016442">
        <w:rPr>
          <w:noProof/>
        </w:rPr>
        <w:drawing>
          <wp:inline distT="0" distB="0" distL="0" distR="0" wp14:anchorId="467F872B" wp14:editId="25715869">
            <wp:extent cx="6405851" cy="306125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843" r="1208" b="8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51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CAB1B" w14:textId="77777777" w:rsidR="00A61E9B" w:rsidRPr="00016442" w:rsidRDefault="00A61E9B" w:rsidP="00A61E9B">
      <w:pPr>
        <w:pStyle w:val="ListParagraph"/>
        <w:ind w:left="360" w:firstLine="360"/>
        <w:jc w:val="center"/>
        <w:rPr>
          <w:i/>
        </w:rPr>
      </w:pPr>
      <w:r w:rsidRPr="00016442">
        <w:rPr>
          <w:b/>
          <w:i/>
        </w:rPr>
        <w:t>Home Page</w:t>
      </w:r>
    </w:p>
    <w:p w14:paraId="129CFF42" w14:textId="77777777" w:rsidR="00A61E9B" w:rsidRPr="0038411C" w:rsidRDefault="00A61E9B" w:rsidP="00A61E9B"/>
    <w:p w14:paraId="2BF92F4A" w14:textId="77777777" w:rsidR="00A61E9B" w:rsidRPr="00016442" w:rsidRDefault="00A61E9B" w:rsidP="00A61E9B">
      <w:pPr>
        <w:pStyle w:val="ListParagraph"/>
        <w:numPr>
          <w:ilvl w:val="0"/>
          <w:numId w:val="2"/>
        </w:numPr>
        <w:tabs>
          <w:tab w:val="clear" w:pos="720"/>
          <w:tab w:val="left" w:pos="540"/>
        </w:tabs>
        <w:spacing w:after="200" w:line="276" w:lineRule="auto"/>
        <w:ind w:left="360"/>
        <w:jc w:val="both"/>
        <w:rPr>
          <w:b/>
        </w:rPr>
      </w:pPr>
      <w:r w:rsidRPr="00016442">
        <w:rPr>
          <w:b/>
        </w:rPr>
        <w:t>Profile</w:t>
      </w:r>
    </w:p>
    <w:p w14:paraId="1197F916" w14:textId="77777777" w:rsidR="00A61E9B" w:rsidRDefault="00A61E9B" w:rsidP="00A61E9B">
      <w:pPr>
        <w:pStyle w:val="ListParagraph"/>
        <w:ind w:left="360" w:firstLine="360"/>
        <w:jc w:val="both"/>
      </w:pPr>
      <w:r w:rsidRPr="00016442">
        <w:t xml:space="preserve">This page </w:t>
      </w:r>
      <w:r>
        <w:t>displays</w:t>
      </w:r>
      <w:r w:rsidRPr="00016442">
        <w:t xml:space="preserve"> a </w:t>
      </w:r>
      <w:r w:rsidRPr="00016442">
        <w:rPr>
          <w:b/>
        </w:rPr>
        <w:t>user’s profile</w:t>
      </w:r>
      <w:r w:rsidRPr="00016442">
        <w:t xml:space="preserve"> and </w:t>
      </w:r>
      <w:r w:rsidRPr="00016442">
        <w:rPr>
          <w:b/>
        </w:rPr>
        <w:t>his</w:t>
      </w:r>
      <w:r w:rsidRPr="00016442">
        <w:t>/</w:t>
      </w:r>
      <w:r w:rsidRPr="00016442">
        <w:rPr>
          <w:b/>
        </w:rPr>
        <w:t>her tweets</w:t>
      </w:r>
      <w:r w:rsidRPr="00016442">
        <w:t xml:space="preserve">. </w:t>
      </w:r>
      <w:r w:rsidRPr="00016442">
        <w:rPr>
          <w:b/>
        </w:rPr>
        <w:t>Validate</w:t>
      </w:r>
      <w:r w:rsidRPr="00016442">
        <w:t xml:space="preserve"> if the page is displaying profile of </w:t>
      </w:r>
      <w:r w:rsidRPr="00016442">
        <w:rPr>
          <w:b/>
        </w:rPr>
        <w:t>current</w:t>
      </w:r>
      <w:r w:rsidRPr="00016442">
        <w:t xml:space="preserve"> </w:t>
      </w:r>
      <w:r w:rsidRPr="00016442">
        <w:rPr>
          <w:b/>
        </w:rPr>
        <w:t>user</w:t>
      </w:r>
      <w:r w:rsidRPr="00016442">
        <w:t xml:space="preserve">, display a link to </w:t>
      </w:r>
      <w:r w:rsidRPr="00016442">
        <w:rPr>
          <w:b/>
        </w:rPr>
        <w:t xml:space="preserve">edit profile </w:t>
      </w:r>
      <w:r w:rsidRPr="00016442">
        <w:t xml:space="preserve">and provide </w:t>
      </w:r>
      <w:r w:rsidRPr="00016442">
        <w:rPr>
          <w:b/>
        </w:rPr>
        <w:t xml:space="preserve">textbox </w:t>
      </w:r>
      <w:r w:rsidRPr="00016442">
        <w:t xml:space="preserve">to make new tweet, otherwise, display a link to </w:t>
      </w:r>
      <w:r w:rsidRPr="00016442">
        <w:rPr>
          <w:b/>
        </w:rPr>
        <w:t>follow</w:t>
      </w:r>
      <w:r w:rsidRPr="00016442">
        <w:t xml:space="preserve"> or </w:t>
      </w:r>
      <w:r w:rsidRPr="00016442">
        <w:rPr>
          <w:b/>
        </w:rPr>
        <w:t>unfollow</w:t>
      </w:r>
      <w:r w:rsidRPr="00016442">
        <w:t xml:space="preserve"> that user. </w:t>
      </w:r>
    </w:p>
    <w:p w14:paraId="0E3B743F" w14:textId="77777777" w:rsidR="00A61E9B" w:rsidRPr="00016442" w:rsidRDefault="00A61E9B" w:rsidP="00A61E9B">
      <w:pPr>
        <w:pStyle w:val="ListParagraph"/>
        <w:ind w:left="360" w:firstLine="360"/>
        <w:jc w:val="both"/>
      </w:pPr>
      <w:r w:rsidRPr="00016442">
        <w:t xml:space="preserve">If the page is displaying current user’s profile, user can choose to display between </w:t>
      </w:r>
      <w:r w:rsidRPr="00016442">
        <w:rPr>
          <w:b/>
        </w:rPr>
        <w:t>all</w:t>
      </w:r>
      <w:r w:rsidRPr="00016442">
        <w:t xml:space="preserve"> or </w:t>
      </w:r>
      <w:r w:rsidRPr="00016442">
        <w:rPr>
          <w:b/>
        </w:rPr>
        <w:t>favorited tweets</w:t>
      </w:r>
      <w:r w:rsidRPr="00016442">
        <w:t xml:space="preserve">. </w:t>
      </w:r>
    </w:p>
    <w:p w14:paraId="19E751A8" w14:textId="77777777" w:rsidR="00A61E9B" w:rsidRPr="00016442" w:rsidRDefault="00A61E9B" w:rsidP="00A61E9B">
      <w:pPr>
        <w:pStyle w:val="ListParagraph"/>
        <w:ind w:left="360" w:firstLine="360"/>
        <w:jc w:val="both"/>
      </w:pPr>
      <w:r w:rsidRPr="00016442">
        <w:t>For every tweet:</w:t>
      </w:r>
    </w:p>
    <w:p w14:paraId="5A34596B" w14:textId="77777777" w:rsidR="00A61E9B" w:rsidRPr="00016442" w:rsidRDefault="00A61E9B" w:rsidP="00A61E9B">
      <w:pPr>
        <w:pStyle w:val="ListParagraph"/>
        <w:numPr>
          <w:ilvl w:val="0"/>
          <w:numId w:val="37"/>
        </w:numPr>
        <w:spacing w:after="200" w:line="276" w:lineRule="auto"/>
        <w:jc w:val="both"/>
      </w:pPr>
      <w:r w:rsidRPr="00016442">
        <w:rPr>
          <w:b/>
        </w:rPr>
        <w:t xml:space="preserve">Validate </w:t>
      </w:r>
      <w:r w:rsidRPr="00016442">
        <w:t xml:space="preserve">if the tweet is owned by </w:t>
      </w:r>
      <w:r w:rsidRPr="00016442">
        <w:rPr>
          <w:b/>
        </w:rPr>
        <w:t>current user</w:t>
      </w:r>
      <w:r w:rsidRPr="00016442">
        <w:t xml:space="preserve">, display a link to </w:t>
      </w:r>
      <w:r w:rsidRPr="00016442">
        <w:rPr>
          <w:b/>
        </w:rPr>
        <w:t xml:space="preserve">delete </w:t>
      </w:r>
      <w:r w:rsidRPr="00016442">
        <w:t xml:space="preserve">and </w:t>
      </w:r>
      <w:r w:rsidRPr="00016442">
        <w:rPr>
          <w:b/>
        </w:rPr>
        <w:t xml:space="preserve">update </w:t>
      </w:r>
      <w:r w:rsidRPr="00016442">
        <w:t xml:space="preserve">that tweet. </w:t>
      </w:r>
    </w:p>
    <w:p w14:paraId="25575156" w14:textId="77777777" w:rsidR="00A61E9B" w:rsidRPr="00016442" w:rsidRDefault="00A61E9B" w:rsidP="00A61E9B">
      <w:pPr>
        <w:pStyle w:val="ListParagraph"/>
        <w:numPr>
          <w:ilvl w:val="0"/>
          <w:numId w:val="37"/>
        </w:numPr>
        <w:spacing w:after="200" w:line="276" w:lineRule="auto"/>
        <w:jc w:val="both"/>
      </w:pPr>
      <w:r w:rsidRPr="00016442">
        <w:t xml:space="preserve">Display a link to </w:t>
      </w:r>
      <w:r w:rsidRPr="00016442">
        <w:rPr>
          <w:b/>
        </w:rPr>
        <w:t>favorite</w:t>
      </w:r>
      <w:r w:rsidRPr="00016442">
        <w:t xml:space="preserve"> the tweet, if a tweet has already been </w:t>
      </w:r>
      <w:r w:rsidRPr="00016442">
        <w:rPr>
          <w:b/>
        </w:rPr>
        <w:t>favorited</w:t>
      </w:r>
      <w:r w:rsidRPr="00016442">
        <w:t xml:space="preserve"> by </w:t>
      </w:r>
      <w:r w:rsidRPr="00016442">
        <w:rPr>
          <w:b/>
        </w:rPr>
        <w:t>current user</w:t>
      </w:r>
      <w:r w:rsidRPr="00016442">
        <w:t xml:space="preserve">, display a link to </w:t>
      </w:r>
      <w:r w:rsidRPr="00016442">
        <w:rPr>
          <w:b/>
        </w:rPr>
        <w:t>unfavorite</w:t>
      </w:r>
      <w:r w:rsidRPr="00016442">
        <w:t xml:space="preserve"> the tweet. </w:t>
      </w:r>
    </w:p>
    <w:p w14:paraId="21D82690" w14:textId="77777777" w:rsidR="00A61E9B" w:rsidRPr="00016442" w:rsidRDefault="00A61E9B" w:rsidP="00A61E9B">
      <w:pPr>
        <w:pStyle w:val="ListParagraph"/>
        <w:numPr>
          <w:ilvl w:val="0"/>
          <w:numId w:val="37"/>
        </w:numPr>
        <w:spacing w:after="200" w:line="276" w:lineRule="auto"/>
        <w:jc w:val="both"/>
      </w:pPr>
      <w:r w:rsidRPr="00016442">
        <w:t xml:space="preserve">If a word in any tweet starts with a </w:t>
      </w:r>
      <w:r w:rsidRPr="00016442">
        <w:rPr>
          <w:b/>
        </w:rPr>
        <w:t>hashtag</w:t>
      </w:r>
      <w:r w:rsidRPr="00016442">
        <w:t xml:space="preserve"> (# sign), that word appears as a link to </w:t>
      </w:r>
      <w:r w:rsidRPr="00016442">
        <w:rPr>
          <w:b/>
        </w:rPr>
        <w:t>search</w:t>
      </w:r>
      <w:r w:rsidRPr="00016442">
        <w:t xml:space="preserve"> for any tweet that contains that word, including the </w:t>
      </w:r>
      <w:r w:rsidRPr="00016442">
        <w:rPr>
          <w:b/>
        </w:rPr>
        <w:t>hashtag</w:t>
      </w:r>
      <w:r w:rsidRPr="00016442">
        <w:t>.</w:t>
      </w:r>
    </w:p>
    <w:p w14:paraId="7C4C1F60" w14:textId="77777777" w:rsidR="00A61E9B" w:rsidRPr="00016442" w:rsidRDefault="00A61E9B" w:rsidP="00A61E9B">
      <w:pPr>
        <w:ind w:left="360" w:firstLine="360"/>
        <w:jc w:val="both"/>
      </w:pPr>
      <w:r w:rsidRPr="00016442">
        <w:t xml:space="preserve">Whether the page is displaying current user or other user, display </w:t>
      </w:r>
      <w:r w:rsidRPr="00016442">
        <w:rPr>
          <w:b/>
        </w:rPr>
        <w:t>current date</w:t>
      </w:r>
      <w:r w:rsidRPr="00016442">
        <w:t>,</w:t>
      </w:r>
      <w:r w:rsidRPr="00016442">
        <w:rPr>
          <w:b/>
        </w:rPr>
        <w:t xml:space="preserve"> number of online users</w:t>
      </w:r>
      <w:r w:rsidRPr="00016442">
        <w:t xml:space="preserve">, </w:t>
      </w:r>
      <w:r w:rsidRPr="00016442">
        <w:rPr>
          <w:b/>
        </w:rPr>
        <w:t>search</w:t>
      </w:r>
      <w:r w:rsidRPr="00016442">
        <w:t xml:space="preserve"> </w:t>
      </w:r>
      <w:r w:rsidRPr="00016442">
        <w:rPr>
          <w:b/>
        </w:rPr>
        <w:t>textbox</w:t>
      </w:r>
      <w:r w:rsidRPr="00016442">
        <w:t xml:space="preserve">, and </w:t>
      </w:r>
      <w:r w:rsidRPr="00016442">
        <w:rPr>
          <w:b/>
        </w:rPr>
        <w:t>user</w:t>
      </w:r>
      <w:r w:rsidRPr="00016442">
        <w:t>’</w:t>
      </w:r>
      <w:r w:rsidRPr="00016442">
        <w:rPr>
          <w:b/>
        </w:rPr>
        <w:t xml:space="preserve">s profile </w:t>
      </w:r>
      <w:r w:rsidRPr="00016442">
        <w:t>containing full name, birthdate and number of users he/she is following.</w:t>
      </w:r>
      <w:r>
        <w:t xml:space="preserve"> For creating new tweet, same rules apply as </w:t>
      </w:r>
      <w:proofErr w:type="gramStart"/>
      <w:r>
        <w:t>in Home</w:t>
      </w:r>
      <w:proofErr w:type="gramEnd"/>
      <w:r>
        <w:t xml:space="preserve"> page. </w:t>
      </w:r>
      <w:r w:rsidRPr="00016442">
        <w:t xml:space="preserve">Users who </w:t>
      </w:r>
      <w:r>
        <w:t>want</w:t>
      </w:r>
      <w:r w:rsidRPr="00016442">
        <w:t xml:space="preserve"> to make a new tweet have to fill in the </w:t>
      </w:r>
      <w:r>
        <w:t>textbox</w:t>
      </w:r>
      <w:r w:rsidRPr="00016442">
        <w:t>, and click on the Tweet button. This will save the information about the new tweet like tweet date, tweet content, and tweet owner to database.</w:t>
      </w:r>
      <w:r>
        <w:t xml:space="preserve"> </w:t>
      </w:r>
      <w:r w:rsidRPr="009653EC">
        <w:t xml:space="preserve">If the tweet contains words that begins with a </w:t>
      </w:r>
      <w:r w:rsidRPr="009653EC">
        <w:rPr>
          <w:b/>
        </w:rPr>
        <w:t>hashtag</w:t>
      </w:r>
      <w:r w:rsidRPr="009653EC">
        <w:t xml:space="preserve"> (# sign), check if those words exist in database. If there is not, save the new word to database, otherwise, you can skip this step</w:t>
      </w:r>
      <w:r>
        <w:t>. In either case</w:t>
      </w:r>
      <w:r w:rsidRPr="009653EC">
        <w:t>, save a new entry for the relation between the hashtag</w:t>
      </w:r>
      <w:r w:rsidRPr="009653EC">
        <w:rPr>
          <w:b/>
        </w:rPr>
        <w:t xml:space="preserve"> </w:t>
      </w:r>
      <w:r w:rsidRPr="009653EC">
        <w:t>and tweet, containing hashtag’s ID and tweet’s ID</w:t>
      </w:r>
    </w:p>
    <w:p w14:paraId="0F5CA781" w14:textId="77777777" w:rsidR="00A61E9B" w:rsidRPr="00C23FD2" w:rsidRDefault="00A61E9B" w:rsidP="00A61E9B">
      <w:pPr>
        <w:pStyle w:val="ListParagraph"/>
        <w:ind w:left="360" w:firstLine="360"/>
        <w:jc w:val="both"/>
        <w:rPr>
          <w:noProof/>
        </w:rPr>
      </w:pPr>
    </w:p>
    <w:p w14:paraId="7092BCA1" w14:textId="77777777" w:rsidR="00A61E9B" w:rsidRPr="00C23FD2" w:rsidRDefault="00A61E9B" w:rsidP="00A61E9B">
      <w:pPr>
        <w:pStyle w:val="ListParagraph"/>
        <w:ind w:left="360" w:hanging="270"/>
        <w:jc w:val="center"/>
      </w:pPr>
      <w:r w:rsidRPr="00016442">
        <w:rPr>
          <w:noProof/>
        </w:rPr>
        <w:drawing>
          <wp:inline distT="0" distB="0" distL="0" distR="0" wp14:anchorId="08597B2E" wp14:editId="6BD74EAD">
            <wp:extent cx="6486718" cy="3022812"/>
            <wp:effectExtent l="19050" t="0" r="933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843" b="9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18" cy="302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5B523E" w14:textId="77777777" w:rsidR="00A61E9B" w:rsidRPr="00016442" w:rsidRDefault="00A61E9B" w:rsidP="00A61E9B">
      <w:pPr>
        <w:pStyle w:val="ListParagraph"/>
        <w:ind w:left="360" w:firstLine="360"/>
        <w:jc w:val="center"/>
        <w:rPr>
          <w:b/>
          <w:i/>
        </w:rPr>
      </w:pPr>
      <w:r w:rsidRPr="00016442">
        <w:rPr>
          <w:b/>
          <w:i/>
        </w:rPr>
        <w:t>Profile page (Current user)</w:t>
      </w:r>
    </w:p>
    <w:p w14:paraId="726EE1C6" w14:textId="77777777" w:rsidR="00A61E9B" w:rsidRDefault="00A61E9B" w:rsidP="00A61E9B">
      <w:pPr>
        <w:pStyle w:val="ListParagraph"/>
        <w:ind w:left="360" w:firstLine="360"/>
        <w:jc w:val="center"/>
        <w:rPr>
          <w:b/>
          <w:i/>
        </w:rPr>
      </w:pPr>
    </w:p>
    <w:p w14:paraId="22D84D30" w14:textId="77777777" w:rsidR="00A61E9B" w:rsidRDefault="00A61E9B" w:rsidP="00A61E9B">
      <w:pPr>
        <w:pStyle w:val="ListParagraph"/>
        <w:ind w:left="360" w:firstLine="360"/>
        <w:jc w:val="center"/>
        <w:rPr>
          <w:b/>
          <w:i/>
        </w:rPr>
      </w:pPr>
    </w:p>
    <w:p w14:paraId="5F15DF69" w14:textId="77777777" w:rsidR="00A61E9B" w:rsidRDefault="00A61E9B" w:rsidP="00A61E9B">
      <w:pPr>
        <w:pStyle w:val="ListParagraph"/>
        <w:ind w:left="360" w:hanging="360"/>
        <w:jc w:val="center"/>
        <w:rPr>
          <w:i/>
        </w:rPr>
      </w:pPr>
      <w:r w:rsidRPr="00016442">
        <w:rPr>
          <w:i/>
          <w:noProof/>
        </w:rPr>
        <w:drawing>
          <wp:inline distT="0" distB="0" distL="0" distR="0" wp14:anchorId="3DF2412D" wp14:editId="11BB3EC8">
            <wp:extent cx="6486719" cy="3221591"/>
            <wp:effectExtent l="19050" t="0" r="9331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8061" b="3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19" cy="322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8A917" w14:textId="77777777" w:rsidR="00A61E9B" w:rsidRPr="00016442" w:rsidRDefault="00A61E9B" w:rsidP="00A61E9B">
      <w:pPr>
        <w:pStyle w:val="ListParagraph"/>
        <w:ind w:left="360" w:firstLine="360"/>
        <w:jc w:val="center"/>
        <w:rPr>
          <w:b/>
          <w:i/>
        </w:rPr>
      </w:pPr>
      <w:r w:rsidRPr="00016442">
        <w:rPr>
          <w:b/>
          <w:i/>
        </w:rPr>
        <w:t>Profile page (</w:t>
      </w:r>
      <w:r>
        <w:rPr>
          <w:b/>
          <w:i/>
        </w:rPr>
        <w:t>another</w:t>
      </w:r>
      <w:r w:rsidRPr="00016442">
        <w:rPr>
          <w:b/>
          <w:i/>
        </w:rPr>
        <w:t xml:space="preserve"> user, following)</w:t>
      </w:r>
    </w:p>
    <w:p w14:paraId="63EBD169" w14:textId="77777777" w:rsidR="00A61E9B" w:rsidRPr="009C09E4" w:rsidRDefault="00A61E9B" w:rsidP="00A61E9B">
      <w:pPr>
        <w:pStyle w:val="ListParagraph"/>
        <w:ind w:left="360" w:firstLine="360"/>
        <w:jc w:val="center"/>
        <w:rPr>
          <w:b/>
          <w:i/>
        </w:rPr>
      </w:pPr>
    </w:p>
    <w:p w14:paraId="68CDA539" w14:textId="77777777" w:rsidR="00A61E9B" w:rsidRDefault="00A61E9B" w:rsidP="00A61E9B">
      <w:pPr>
        <w:pStyle w:val="ListParagraph"/>
        <w:ind w:left="360" w:hanging="360"/>
        <w:jc w:val="both"/>
      </w:pPr>
      <w:r w:rsidRPr="00016442">
        <w:rPr>
          <w:noProof/>
        </w:rPr>
        <w:lastRenderedPageBreak/>
        <w:drawing>
          <wp:inline distT="0" distB="0" distL="0" distR="0" wp14:anchorId="5764338E" wp14:editId="3A1AB191">
            <wp:extent cx="6486719" cy="3213637"/>
            <wp:effectExtent l="19050" t="0" r="933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8279" b="3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19" cy="321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8741E" w14:textId="77777777" w:rsidR="00A61E9B" w:rsidRPr="00016442" w:rsidRDefault="00A61E9B" w:rsidP="00A61E9B">
      <w:pPr>
        <w:pStyle w:val="ListParagraph"/>
        <w:ind w:left="360" w:firstLine="360"/>
        <w:jc w:val="center"/>
        <w:rPr>
          <w:b/>
          <w:i/>
        </w:rPr>
      </w:pPr>
      <w:r w:rsidRPr="00016442">
        <w:rPr>
          <w:b/>
          <w:i/>
        </w:rPr>
        <w:t>Profile page (</w:t>
      </w:r>
      <w:r>
        <w:rPr>
          <w:b/>
          <w:i/>
        </w:rPr>
        <w:t>another</w:t>
      </w:r>
      <w:r w:rsidRPr="00016442">
        <w:rPr>
          <w:b/>
          <w:i/>
        </w:rPr>
        <w:t xml:space="preserve"> user, not following)</w:t>
      </w:r>
    </w:p>
    <w:p w14:paraId="5A9B78C4" w14:textId="77777777" w:rsidR="00A61E9B" w:rsidRPr="0038411C" w:rsidRDefault="00A61E9B" w:rsidP="00A61E9B">
      <w:pPr>
        <w:pStyle w:val="ListParagraph"/>
        <w:ind w:left="360" w:hanging="360"/>
        <w:jc w:val="both"/>
      </w:pPr>
    </w:p>
    <w:p w14:paraId="1974D730" w14:textId="77777777" w:rsidR="00A61E9B" w:rsidRPr="00016442" w:rsidRDefault="00A61E9B" w:rsidP="00A61E9B">
      <w:pPr>
        <w:pStyle w:val="ListParagraph"/>
        <w:numPr>
          <w:ilvl w:val="0"/>
          <w:numId w:val="2"/>
        </w:numPr>
        <w:tabs>
          <w:tab w:val="clear" w:pos="720"/>
          <w:tab w:val="num" w:pos="450"/>
        </w:tabs>
        <w:spacing w:after="200" w:line="276" w:lineRule="auto"/>
        <w:ind w:left="360"/>
        <w:jc w:val="both"/>
        <w:rPr>
          <w:b/>
        </w:rPr>
      </w:pPr>
      <w:r w:rsidRPr="00016442">
        <w:rPr>
          <w:b/>
        </w:rPr>
        <w:t>Edit Profile</w:t>
      </w:r>
    </w:p>
    <w:p w14:paraId="32701A10" w14:textId="77777777" w:rsidR="00A61E9B" w:rsidRDefault="00A61E9B" w:rsidP="00A61E9B">
      <w:pPr>
        <w:ind w:left="360" w:firstLine="360"/>
        <w:jc w:val="both"/>
      </w:pPr>
      <w:r w:rsidRPr="00016442">
        <w:t xml:space="preserve">This page allows </w:t>
      </w:r>
      <w:r w:rsidRPr="00016442">
        <w:rPr>
          <w:b/>
        </w:rPr>
        <w:t>user</w:t>
      </w:r>
      <w:r w:rsidRPr="00016442">
        <w:t xml:space="preserve"> to update his profile and </w:t>
      </w:r>
      <w:r w:rsidRPr="00016442">
        <w:rPr>
          <w:b/>
        </w:rPr>
        <w:t>deactivate his</w:t>
      </w:r>
      <w:r w:rsidRPr="00016442">
        <w:t>/</w:t>
      </w:r>
      <w:r w:rsidRPr="00016442">
        <w:rPr>
          <w:b/>
        </w:rPr>
        <w:t>her account</w:t>
      </w:r>
      <w:r w:rsidRPr="00016442">
        <w:t xml:space="preserve">. This page will be shown if </w:t>
      </w:r>
      <w:r w:rsidRPr="00016442">
        <w:rPr>
          <w:b/>
        </w:rPr>
        <w:t xml:space="preserve">user </w:t>
      </w:r>
      <w:r w:rsidRPr="00016442">
        <w:t xml:space="preserve">clicks </w:t>
      </w:r>
      <w:r w:rsidRPr="00016442">
        <w:rPr>
          <w:b/>
        </w:rPr>
        <w:t xml:space="preserve">Edit Profile </w:t>
      </w:r>
      <w:r w:rsidRPr="00016442">
        <w:t xml:space="preserve">button in </w:t>
      </w:r>
      <w:r w:rsidRPr="00016442">
        <w:rPr>
          <w:b/>
        </w:rPr>
        <w:t xml:space="preserve">Home </w:t>
      </w:r>
      <w:r w:rsidRPr="00016442">
        <w:t xml:space="preserve">or </w:t>
      </w:r>
      <w:r w:rsidRPr="00016442">
        <w:rPr>
          <w:b/>
        </w:rPr>
        <w:t xml:space="preserve">Profile </w:t>
      </w:r>
      <w:r w:rsidRPr="00016442">
        <w:t xml:space="preserve">page. Display </w:t>
      </w:r>
      <w:r w:rsidRPr="00016442">
        <w:rPr>
          <w:b/>
        </w:rPr>
        <w:t xml:space="preserve">error message </w:t>
      </w:r>
      <w:r w:rsidRPr="00016442">
        <w:t xml:space="preserve">if </w:t>
      </w:r>
      <w:r w:rsidRPr="00016442">
        <w:rPr>
          <w:b/>
        </w:rPr>
        <w:t xml:space="preserve">user </w:t>
      </w:r>
      <w:r w:rsidRPr="00016442">
        <w:t xml:space="preserve">updates with incorrect data. The following table shows existing fields in this page and the validation for each field: </w:t>
      </w:r>
    </w:p>
    <w:p w14:paraId="11A4B88C" w14:textId="77777777" w:rsidR="00A61E9B" w:rsidRPr="0038411C" w:rsidRDefault="00A61E9B" w:rsidP="00A61E9B">
      <w:pPr>
        <w:ind w:left="360" w:firstLine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88"/>
        <w:gridCol w:w="7992"/>
      </w:tblGrid>
      <w:tr w:rsidR="00A61E9B" w:rsidRPr="0038411C" w14:paraId="4940FE97" w14:textId="77777777" w:rsidTr="00BF3519">
        <w:tc>
          <w:tcPr>
            <w:tcW w:w="2088" w:type="dxa"/>
            <w:shd w:val="clear" w:color="auto" w:fill="000000" w:themeFill="text1"/>
          </w:tcPr>
          <w:p w14:paraId="77489970" w14:textId="77777777" w:rsidR="00A61E9B" w:rsidRPr="00016442" w:rsidRDefault="00A61E9B" w:rsidP="00BF3519">
            <w:pPr>
              <w:pStyle w:val="ListParagraph"/>
              <w:ind w:left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016442"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992" w:type="dxa"/>
            <w:shd w:val="clear" w:color="auto" w:fill="000000" w:themeFill="text1"/>
          </w:tcPr>
          <w:p w14:paraId="373361F0" w14:textId="77777777" w:rsidR="00A61E9B" w:rsidRPr="00016442" w:rsidRDefault="00A61E9B" w:rsidP="00BF3519">
            <w:pPr>
              <w:pStyle w:val="ListParagraph"/>
              <w:ind w:left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016442">
              <w:rPr>
                <w:b/>
                <w:color w:val="FFFFFF" w:themeColor="background1"/>
                <w:sz w:val="24"/>
                <w:szCs w:val="24"/>
              </w:rPr>
              <w:t>Information</w:t>
            </w:r>
          </w:p>
        </w:tc>
      </w:tr>
      <w:tr w:rsidR="00A61E9B" w:rsidRPr="0038411C" w14:paraId="32084567" w14:textId="77777777" w:rsidTr="00BF3519">
        <w:trPr>
          <w:trHeight w:val="800"/>
        </w:trPr>
        <w:tc>
          <w:tcPr>
            <w:tcW w:w="2088" w:type="dxa"/>
          </w:tcPr>
          <w:p w14:paraId="5D73CEDB" w14:textId="77777777" w:rsidR="00A61E9B" w:rsidRPr="00016442" w:rsidRDefault="00A61E9B" w:rsidP="00BF3519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016442">
              <w:rPr>
                <w:b/>
                <w:sz w:val="24"/>
                <w:szCs w:val="24"/>
              </w:rPr>
              <w:t>Full Name</w:t>
            </w:r>
          </w:p>
        </w:tc>
        <w:tc>
          <w:tcPr>
            <w:tcW w:w="7992" w:type="dxa"/>
          </w:tcPr>
          <w:p w14:paraId="3ED385E5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 xml:space="preserve">Must be filled and only can contain </w:t>
            </w:r>
            <w:r w:rsidRPr="00016442">
              <w:rPr>
                <w:b/>
                <w:sz w:val="24"/>
                <w:szCs w:val="24"/>
              </w:rPr>
              <w:t>alphabet</w:t>
            </w:r>
            <w:r w:rsidRPr="00016442">
              <w:rPr>
                <w:sz w:val="24"/>
                <w:szCs w:val="24"/>
              </w:rPr>
              <w:t xml:space="preserve"> and </w:t>
            </w:r>
            <w:r w:rsidRPr="00016442">
              <w:rPr>
                <w:b/>
                <w:sz w:val="24"/>
                <w:szCs w:val="24"/>
              </w:rPr>
              <w:t>whitespace</w:t>
            </w:r>
          </w:p>
          <w:p w14:paraId="53C46FF7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 xml:space="preserve">Minimal length is </w:t>
            </w:r>
            <w:r w:rsidRPr="00016442">
              <w:rPr>
                <w:b/>
                <w:sz w:val="24"/>
                <w:szCs w:val="24"/>
              </w:rPr>
              <w:t>8 characters</w:t>
            </w:r>
          </w:p>
        </w:tc>
      </w:tr>
      <w:tr w:rsidR="00A61E9B" w:rsidRPr="0038411C" w14:paraId="2B7D56D3" w14:textId="77777777" w:rsidTr="00BF3519">
        <w:tc>
          <w:tcPr>
            <w:tcW w:w="2088" w:type="dxa"/>
          </w:tcPr>
          <w:p w14:paraId="025B3EC3" w14:textId="77777777" w:rsidR="00A61E9B" w:rsidRPr="00016442" w:rsidRDefault="00A61E9B" w:rsidP="00BF3519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016442">
              <w:rPr>
                <w:b/>
                <w:sz w:val="24"/>
                <w:szCs w:val="24"/>
              </w:rPr>
              <w:t>Password</w:t>
            </w:r>
          </w:p>
        </w:tc>
        <w:tc>
          <w:tcPr>
            <w:tcW w:w="7992" w:type="dxa"/>
          </w:tcPr>
          <w:p w14:paraId="0183771D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 xml:space="preserve">Must be filled with </w:t>
            </w:r>
            <w:r w:rsidRPr="00016442">
              <w:rPr>
                <w:b/>
                <w:sz w:val="24"/>
                <w:szCs w:val="24"/>
              </w:rPr>
              <w:t>alphanumeric</w:t>
            </w:r>
            <w:r w:rsidRPr="00016442">
              <w:rPr>
                <w:sz w:val="24"/>
                <w:szCs w:val="24"/>
              </w:rPr>
              <w:t>.</w:t>
            </w:r>
          </w:p>
        </w:tc>
      </w:tr>
      <w:tr w:rsidR="00A61E9B" w:rsidRPr="0038411C" w14:paraId="0208CE24" w14:textId="77777777" w:rsidTr="00BF3519">
        <w:tc>
          <w:tcPr>
            <w:tcW w:w="2088" w:type="dxa"/>
          </w:tcPr>
          <w:p w14:paraId="0278AB7A" w14:textId="77777777" w:rsidR="00A61E9B" w:rsidRPr="00016442" w:rsidRDefault="00A61E9B" w:rsidP="00BF351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16442">
              <w:rPr>
                <w:b/>
                <w:sz w:val="24"/>
                <w:szCs w:val="24"/>
              </w:rPr>
              <w:t>Birth Date</w:t>
            </w:r>
          </w:p>
        </w:tc>
        <w:tc>
          <w:tcPr>
            <w:tcW w:w="7992" w:type="dxa"/>
          </w:tcPr>
          <w:p w14:paraId="6A570AF2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>Must be filled in “</w:t>
            </w:r>
            <w:r w:rsidRPr="00016442">
              <w:rPr>
                <w:b/>
                <w:sz w:val="24"/>
                <w:szCs w:val="24"/>
              </w:rPr>
              <w:t>mm/dd/</w:t>
            </w:r>
            <w:proofErr w:type="spellStart"/>
            <w:r w:rsidRPr="00016442">
              <w:rPr>
                <w:b/>
                <w:sz w:val="24"/>
                <w:szCs w:val="24"/>
              </w:rPr>
              <w:t>yyyy</w:t>
            </w:r>
            <w:proofErr w:type="spellEnd"/>
            <w:r w:rsidRPr="00016442">
              <w:rPr>
                <w:b/>
                <w:sz w:val="24"/>
                <w:szCs w:val="24"/>
              </w:rPr>
              <w:t xml:space="preserve"> “</w:t>
            </w:r>
            <w:r w:rsidRPr="00016442">
              <w:rPr>
                <w:sz w:val="24"/>
                <w:szCs w:val="24"/>
              </w:rPr>
              <w:t>format</w:t>
            </w:r>
          </w:p>
          <w:p w14:paraId="284BE123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 xml:space="preserve">Minimal current age is </w:t>
            </w:r>
            <w:r w:rsidRPr="00016442">
              <w:rPr>
                <w:b/>
                <w:sz w:val="24"/>
                <w:szCs w:val="24"/>
              </w:rPr>
              <w:t>17 years old</w:t>
            </w:r>
          </w:p>
        </w:tc>
      </w:tr>
      <w:tr w:rsidR="00A61E9B" w:rsidRPr="0038411C" w14:paraId="2CB76A4E" w14:textId="77777777" w:rsidTr="00BF3519">
        <w:tc>
          <w:tcPr>
            <w:tcW w:w="2088" w:type="dxa"/>
          </w:tcPr>
          <w:p w14:paraId="26D8E710" w14:textId="77777777" w:rsidR="00A61E9B" w:rsidRPr="00016442" w:rsidRDefault="00A61E9B" w:rsidP="00BF351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16442">
              <w:rPr>
                <w:b/>
                <w:sz w:val="24"/>
                <w:szCs w:val="24"/>
              </w:rPr>
              <w:t>Profile Picture</w:t>
            </w:r>
          </w:p>
        </w:tc>
        <w:tc>
          <w:tcPr>
            <w:tcW w:w="7992" w:type="dxa"/>
          </w:tcPr>
          <w:p w14:paraId="6A251C31" w14:textId="77777777" w:rsidR="00A61E9B" w:rsidRPr="00016442" w:rsidRDefault="00A61E9B" w:rsidP="00A61E9B">
            <w:pPr>
              <w:pStyle w:val="ListParagraph"/>
              <w:numPr>
                <w:ilvl w:val="2"/>
                <w:numId w:val="2"/>
              </w:numPr>
              <w:tabs>
                <w:tab w:val="clear" w:pos="2160"/>
              </w:tabs>
              <w:spacing w:line="276" w:lineRule="auto"/>
              <w:ind w:left="252" w:hanging="180"/>
              <w:rPr>
                <w:sz w:val="24"/>
                <w:szCs w:val="24"/>
              </w:rPr>
            </w:pPr>
            <w:r w:rsidRPr="00016442">
              <w:rPr>
                <w:sz w:val="24"/>
                <w:szCs w:val="24"/>
              </w:rPr>
              <w:t xml:space="preserve">Image extension must be </w:t>
            </w:r>
            <w:r w:rsidRPr="00016442">
              <w:rPr>
                <w:b/>
                <w:sz w:val="24"/>
                <w:szCs w:val="24"/>
              </w:rPr>
              <w:t>jpg</w:t>
            </w:r>
          </w:p>
        </w:tc>
      </w:tr>
    </w:tbl>
    <w:p w14:paraId="1375F866" w14:textId="77777777" w:rsidR="00A61E9B" w:rsidRPr="0038411C" w:rsidRDefault="00A61E9B" w:rsidP="00A61E9B">
      <w:pPr>
        <w:ind w:left="360" w:firstLine="360"/>
        <w:jc w:val="both"/>
      </w:pPr>
    </w:p>
    <w:p w14:paraId="2FC70E2A" w14:textId="77777777" w:rsidR="00A61E9B" w:rsidRPr="00016442" w:rsidRDefault="00A61E9B" w:rsidP="00A61E9B">
      <w:pPr>
        <w:pStyle w:val="ListParagraph"/>
        <w:ind w:left="360" w:firstLine="360"/>
        <w:jc w:val="both"/>
      </w:pPr>
      <w:r w:rsidRPr="00016442">
        <w:t xml:space="preserve">Deactivating account will get the user to </w:t>
      </w:r>
      <w:r w:rsidRPr="00016442">
        <w:rPr>
          <w:b/>
        </w:rPr>
        <w:t>log out</w:t>
      </w:r>
      <w:r w:rsidRPr="00016442">
        <w:t xml:space="preserve"> and </w:t>
      </w:r>
      <w:r w:rsidRPr="00016442">
        <w:rPr>
          <w:b/>
        </w:rPr>
        <w:t>delete the user</w:t>
      </w:r>
      <w:r w:rsidRPr="00016442">
        <w:t xml:space="preserve">, </w:t>
      </w:r>
      <w:r w:rsidRPr="00016442">
        <w:rPr>
          <w:b/>
        </w:rPr>
        <w:t>user’s tweet</w:t>
      </w:r>
      <w:r w:rsidRPr="00016442">
        <w:t xml:space="preserve"> and relations like </w:t>
      </w:r>
      <w:r w:rsidRPr="00016442">
        <w:rPr>
          <w:b/>
        </w:rPr>
        <w:t xml:space="preserve">follow </w:t>
      </w:r>
      <w:r w:rsidRPr="00016442">
        <w:t>and</w:t>
      </w:r>
      <w:r w:rsidRPr="00016442">
        <w:rPr>
          <w:b/>
        </w:rPr>
        <w:t xml:space="preserve"> favorite activities</w:t>
      </w:r>
      <w:r w:rsidRPr="00016442">
        <w:t xml:space="preserve"> will also be deleted.</w:t>
      </w:r>
    </w:p>
    <w:p w14:paraId="02772213" w14:textId="77777777" w:rsidR="00A61E9B" w:rsidRDefault="00A61E9B" w:rsidP="00A61E9B">
      <w:pPr>
        <w:ind w:firstLine="360"/>
        <w:jc w:val="center"/>
      </w:pPr>
      <w:r w:rsidRPr="00016442">
        <w:rPr>
          <w:noProof/>
          <w:lang w:eastAsia="en-US"/>
        </w:rPr>
        <w:lastRenderedPageBreak/>
        <w:drawing>
          <wp:inline distT="0" distB="0" distL="0" distR="0" wp14:anchorId="2D1ADF7E" wp14:editId="7AFCBA1D">
            <wp:extent cx="6486718" cy="3237497"/>
            <wp:effectExtent l="19050" t="0" r="933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7843" b="3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18" cy="323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2EAF3" w14:textId="77777777" w:rsidR="00A61E9B" w:rsidRPr="0038411C" w:rsidRDefault="00A61E9B" w:rsidP="00A61E9B">
      <w:pPr>
        <w:ind w:firstLine="360"/>
        <w:jc w:val="center"/>
      </w:pPr>
    </w:p>
    <w:p w14:paraId="00DC4107" w14:textId="77777777" w:rsidR="00A61E9B" w:rsidRPr="00016442" w:rsidRDefault="00A61E9B" w:rsidP="00A61E9B">
      <w:pPr>
        <w:jc w:val="center"/>
        <w:rPr>
          <w:b/>
          <w:i/>
        </w:rPr>
      </w:pPr>
      <w:r w:rsidRPr="00016442">
        <w:rPr>
          <w:b/>
          <w:i/>
        </w:rPr>
        <w:t>Edit Profile page</w:t>
      </w:r>
    </w:p>
    <w:p w14:paraId="1CB75E5F" w14:textId="77777777" w:rsidR="00A61E9B" w:rsidRPr="0038411C" w:rsidRDefault="00A61E9B" w:rsidP="00A61E9B">
      <w:pPr>
        <w:jc w:val="center"/>
      </w:pPr>
    </w:p>
    <w:p w14:paraId="41AC1829" w14:textId="77777777" w:rsidR="00A61E9B" w:rsidRPr="00016442" w:rsidRDefault="00A61E9B" w:rsidP="00A61E9B">
      <w:pPr>
        <w:pStyle w:val="ListParagraph"/>
        <w:numPr>
          <w:ilvl w:val="0"/>
          <w:numId w:val="2"/>
        </w:numPr>
        <w:tabs>
          <w:tab w:val="clear" w:pos="720"/>
          <w:tab w:val="num" w:pos="540"/>
        </w:tabs>
        <w:spacing w:after="200" w:line="276" w:lineRule="auto"/>
        <w:ind w:left="360"/>
        <w:jc w:val="both"/>
        <w:rPr>
          <w:b/>
        </w:rPr>
      </w:pPr>
      <w:r w:rsidRPr="00016442">
        <w:rPr>
          <w:b/>
        </w:rPr>
        <w:t>Search</w:t>
      </w:r>
    </w:p>
    <w:p w14:paraId="0227C456" w14:textId="77777777" w:rsidR="00A61E9B" w:rsidRDefault="00A61E9B" w:rsidP="00A61E9B">
      <w:pPr>
        <w:pStyle w:val="ListParagraph"/>
        <w:ind w:left="360" w:firstLine="360"/>
        <w:jc w:val="both"/>
      </w:pPr>
      <w:r w:rsidRPr="00016442">
        <w:t xml:space="preserve">This page </w:t>
      </w:r>
      <w:r>
        <w:t>displays</w:t>
      </w:r>
      <w:r w:rsidRPr="00016442">
        <w:t xml:space="preserve"> </w:t>
      </w:r>
      <w:r>
        <w:rPr>
          <w:b/>
        </w:rPr>
        <w:t>a search result</w:t>
      </w:r>
      <w:r w:rsidRPr="00016442">
        <w:t xml:space="preserve"> which the user may </w:t>
      </w:r>
      <w:r>
        <w:t>have</w:t>
      </w:r>
      <w:r w:rsidRPr="00016442">
        <w:t xml:space="preserve"> entered from </w:t>
      </w:r>
      <w:r w:rsidRPr="00016442">
        <w:rPr>
          <w:b/>
        </w:rPr>
        <w:t>any page</w:t>
      </w:r>
      <w:r w:rsidRPr="00016442">
        <w:t xml:space="preserve"> except login. There are two kinds of search: </w:t>
      </w:r>
      <w:r w:rsidRPr="00016442">
        <w:rPr>
          <w:b/>
        </w:rPr>
        <w:t>user search</w:t>
      </w:r>
      <w:r w:rsidRPr="00016442">
        <w:t xml:space="preserve"> and </w:t>
      </w:r>
      <w:r w:rsidRPr="00016442">
        <w:rPr>
          <w:b/>
        </w:rPr>
        <w:t>tweets search</w:t>
      </w:r>
      <w:r w:rsidRPr="00016442">
        <w:t xml:space="preserve">. </w:t>
      </w:r>
      <w:r w:rsidRPr="00016442">
        <w:rPr>
          <w:b/>
        </w:rPr>
        <w:t>User search</w:t>
      </w:r>
      <w:r w:rsidRPr="00016442">
        <w:t xml:space="preserve"> always starts with ‘</w:t>
      </w:r>
      <w:r w:rsidRPr="00016442">
        <w:rPr>
          <w:b/>
        </w:rPr>
        <w:t>@</w:t>
      </w:r>
      <w:r w:rsidRPr="00016442">
        <w:t xml:space="preserve">’ (at sign). If the user searches for </w:t>
      </w:r>
      <w:r>
        <w:t>tweets</w:t>
      </w:r>
      <w:r w:rsidRPr="00016442">
        <w:t xml:space="preserve">, display </w:t>
      </w:r>
      <w:r w:rsidRPr="00016442">
        <w:rPr>
          <w:b/>
        </w:rPr>
        <w:t>all tweets</w:t>
      </w:r>
      <w:r w:rsidRPr="00016442">
        <w:t xml:space="preserve"> that </w:t>
      </w:r>
      <w:r>
        <w:t>contain</w:t>
      </w:r>
      <w:r w:rsidRPr="00016442">
        <w:t xml:space="preserve"> word the user had entered, along with link to profile of the tweet’s owner. Otherwise, if user </w:t>
      </w:r>
      <w:r w:rsidRPr="00016442">
        <w:rPr>
          <w:b/>
        </w:rPr>
        <w:t>searches for user</w:t>
      </w:r>
      <w:r w:rsidRPr="00016442">
        <w:t>, display all users whose username contains the user had entered, without the ‘</w:t>
      </w:r>
      <w:r w:rsidRPr="00016442">
        <w:rPr>
          <w:b/>
        </w:rPr>
        <w:t>@</w:t>
      </w:r>
      <w:r w:rsidRPr="00016442">
        <w:t>’ sign, along with each user’s birthdate and link to user’s profile.</w:t>
      </w:r>
    </w:p>
    <w:p w14:paraId="4AA3D489" w14:textId="77777777" w:rsidR="00A61E9B" w:rsidRPr="00121FE5" w:rsidRDefault="00A61E9B" w:rsidP="00A61E9B">
      <w:pPr>
        <w:pStyle w:val="ListParagraph"/>
        <w:ind w:left="360" w:firstLine="360"/>
        <w:jc w:val="both"/>
      </w:pPr>
    </w:p>
    <w:p w14:paraId="0A1D5594" w14:textId="77777777" w:rsidR="00A61E9B" w:rsidRDefault="00A61E9B" w:rsidP="00A61E9B">
      <w:pPr>
        <w:pStyle w:val="ListParagraph"/>
        <w:ind w:left="360" w:hanging="360"/>
        <w:jc w:val="both"/>
        <w:rPr>
          <w:i/>
        </w:rPr>
      </w:pPr>
      <w:r w:rsidRPr="00016442">
        <w:rPr>
          <w:i/>
          <w:noProof/>
        </w:rPr>
        <w:lastRenderedPageBreak/>
        <w:drawing>
          <wp:inline distT="0" distB="0" distL="0" distR="0" wp14:anchorId="4C7CE677" wp14:editId="6EA24DDA">
            <wp:extent cx="6486719" cy="3229546"/>
            <wp:effectExtent l="19050" t="0" r="933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7843" b="3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19" cy="322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8D606" w14:textId="77777777" w:rsidR="00A61E9B" w:rsidRPr="00016442" w:rsidRDefault="00A61E9B" w:rsidP="00A61E9B">
      <w:pPr>
        <w:jc w:val="center"/>
        <w:rPr>
          <w:b/>
          <w:i/>
        </w:rPr>
      </w:pPr>
      <w:r w:rsidRPr="00016442">
        <w:rPr>
          <w:b/>
          <w:i/>
        </w:rPr>
        <w:t>Search result (tweet search)</w:t>
      </w:r>
    </w:p>
    <w:p w14:paraId="2AE7740E" w14:textId="77777777" w:rsidR="00A61E9B" w:rsidRDefault="00A61E9B" w:rsidP="00A61E9B">
      <w:pPr>
        <w:jc w:val="center"/>
        <w:rPr>
          <w:b/>
          <w:i/>
        </w:rPr>
      </w:pPr>
    </w:p>
    <w:p w14:paraId="0C5C08B1" w14:textId="77777777" w:rsidR="00A61E9B" w:rsidRDefault="00A61E9B" w:rsidP="00A61E9B">
      <w:pPr>
        <w:jc w:val="center"/>
        <w:rPr>
          <w:b/>
          <w:i/>
        </w:rPr>
      </w:pPr>
      <w:r w:rsidRPr="00016442">
        <w:rPr>
          <w:b/>
          <w:i/>
          <w:noProof/>
          <w:lang w:eastAsia="en-US"/>
        </w:rPr>
        <w:drawing>
          <wp:inline distT="0" distB="0" distL="0" distR="0" wp14:anchorId="6391903D" wp14:editId="625771AA">
            <wp:extent cx="6486719" cy="3229546"/>
            <wp:effectExtent l="19050" t="0" r="933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7843" b="3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19" cy="322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62C57" w14:textId="77777777" w:rsidR="00A61E9B" w:rsidRPr="0038411C" w:rsidRDefault="00A61E9B" w:rsidP="00A61E9B">
      <w:pPr>
        <w:jc w:val="center"/>
        <w:rPr>
          <w:b/>
          <w:i/>
        </w:rPr>
      </w:pPr>
    </w:p>
    <w:p w14:paraId="6A9FEEBA" w14:textId="77777777" w:rsidR="00A61E9B" w:rsidRPr="00016442" w:rsidRDefault="00A61E9B" w:rsidP="00A61E9B">
      <w:pPr>
        <w:jc w:val="center"/>
        <w:rPr>
          <w:b/>
          <w:i/>
        </w:rPr>
      </w:pPr>
      <w:r w:rsidRPr="00016442">
        <w:rPr>
          <w:b/>
          <w:i/>
        </w:rPr>
        <w:t>Search result (user search)</w:t>
      </w:r>
    </w:p>
    <w:p w14:paraId="14964FB5" w14:textId="77777777" w:rsidR="00A61E9B" w:rsidRDefault="00A61E9B" w:rsidP="00A61E9B"/>
    <w:p w14:paraId="657C8913" w14:textId="77777777" w:rsidR="00A61E9B" w:rsidRDefault="00A61E9B" w:rsidP="00A61E9B">
      <w:pPr>
        <w:jc w:val="both"/>
      </w:pPr>
    </w:p>
    <w:p w14:paraId="75A39230" w14:textId="77777777" w:rsidR="00A61E9B" w:rsidRDefault="00A61E9B" w:rsidP="00A61E9B">
      <w:pPr>
        <w:jc w:val="both"/>
      </w:pPr>
    </w:p>
    <w:p w14:paraId="58107573" w14:textId="77777777" w:rsidR="000157E9" w:rsidRDefault="000157E9" w:rsidP="000761F7">
      <w:pPr>
        <w:spacing w:line="360" w:lineRule="auto"/>
        <w:jc w:val="center"/>
        <w:rPr>
          <w:b/>
        </w:rPr>
      </w:pPr>
      <w:bookmarkStart w:id="0" w:name="_GoBack"/>
      <w:bookmarkEnd w:id="0"/>
    </w:p>
    <w:sectPr w:rsidR="000157E9" w:rsidSect="0032703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08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7BB25" w14:textId="77777777" w:rsidR="00CB7839" w:rsidRDefault="00CB7839" w:rsidP="00273E4A">
      <w:r>
        <w:separator/>
      </w:r>
    </w:p>
  </w:endnote>
  <w:endnote w:type="continuationSeparator" w:id="0">
    <w:p w14:paraId="01A904C3" w14:textId="77777777" w:rsidR="00CB7839" w:rsidRDefault="00CB783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135D1" w14:textId="77777777" w:rsidR="00D30527" w:rsidRDefault="00CB7839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4061B7EC">
        <v:line id="Line 1" o:spid="_x0000_s2050" style="position:absolute;z-index:251660288;visibility:visible;mso-wrap-distance-top:-6e-5mm;mso-wrap-distance-bottom:-6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AjuWFRMC&#10;AAApBAAADgAAAAAAAAAAAAAAAAAuAgAAZHJzL2Uyb0RvYy54bWxQSwECLQAUAAYACAAAACEALez7&#10;FtkAAAAFAQAADwAAAAAAAAAAAAAAAABtBAAAZHJzL2Rvd25yZXYueG1sUEsFBgAAAAAEAAQA8wAA&#10;AHMFAAAAAA==&#10;"/>
      </w:pict>
    </w:r>
  </w:p>
  <w:p w14:paraId="10CA845F" w14:textId="77777777" w:rsidR="00D30527" w:rsidRPr="000F1EBF" w:rsidRDefault="00D30527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A61E9B">
          <w:rPr>
            <w:noProof/>
            <w:sz w:val="22"/>
            <w:szCs w:val="22"/>
            <w:lang w:val="id-ID"/>
          </w:rPr>
          <w:t>9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A61E9B">
          <w:rPr>
            <w:noProof/>
            <w:sz w:val="22"/>
            <w:szCs w:val="22"/>
            <w:lang w:val="id-ID"/>
          </w:rPr>
          <w:t>10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4444E423" w14:textId="77777777" w:rsidR="00D30527" w:rsidRPr="005F794B" w:rsidRDefault="00D30527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A61E9B">
          <w:rPr>
            <w:i/>
            <w:noProof/>
            <w:sz w:val="20"/>
            <w:szCs w:val="20"/>
            <w:lang w:val="id-ID"/>
          </w:rPr>
          <w:t>9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A61E9B">
          <w:rPr>
            <w:i/>
            <w:noProof/>
            <w:sz w:val="20"/>
            <w:szCs w:val="20"/>
            <w:lang w:val="id-ID"/>
          </w:rPr>
          <w:t>10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1F0F253" w14:textId="77777777" w:rsidR="00D30527" w:rsidRPr="0093677F" w:rsidRDefault="00D30527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3580A" w14:textId="77777777" w:rsidR="00D30527" w:rsidRDefault="00CB7839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7FD9A635">
        <v:line id="Line 2" o:spid="_x0000_s2049" style="position:absolute;z-index:251661312;visibility:visible;mso-wrap-distance-top:-6e-5mm;mso-wrap-distance-bottom:-6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75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Ol27vkS&#10;AgAAKQQAAA4AAAAAAAAAAAAAAAAALgIAAGRycy9lMm9Eb2MueG1sUEsBAi0AFAAGAAgAAAAhAMow&#10;h93bAAAABwEAAA8AAAAAAAAAAAAAAAAAbAQAAGRycy9kb3ducmV2LnhtbFBLBQYAAAAABAAEAPMA&#10;AAB0BQAAAAA=&#10;"/>
      </w:pict>
    </w:r>
  </w:p>
  <w:p w14:paraId="54655C43" w14:textId="77777777" w:rsidR="00D30527" w:rsidRPr="005F794B" w:rsidRDefault="00D30527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13</w:t>
        </w:r>
        <w:r w:rsidRPr="005F794B">
          <w:rPr>
            <w:lang w:val="id-ID"/>
          </w:rPr>
          <w:fldChar w:fldCharType="end"/>
        </w:r>
      </w:sdtContent>
    </w:sdt>
  </w:p>
  <w:p w14:paraId="4F914E15" w14:textId="77777777" w:rsidR="00D30527" w:rsidRPr="005F794B" w:rsidRDefault="00D30527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13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46D4A02" w14:textId="77777777" w:rsidR="00D30527" w:rsidRDefault="00D30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AEDD9" w14:textId="77777777" w:rsidR="00CB7839" w:rsidRDefault="00CB7839" w:rsidP="00273E4A">
      <w:r>
        <w:separator/>
      </w:r>
    </w:p>
  </w:footnote>
  <w:footnote w:type="continuationSeparator" w:id="0">
    <w:p w14:paraId="039B9A08" w14:textId="77777777" w:rsidR="00CB7839" w:rsidRDefault="00CB783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D30527" w14:paraId="1243B644" w14:textId="77777777" w:rsidTr="005D0782">
      <w:tc>
        <w:tcPr>
          <w:tcW w:w="5220" w:type="dxa"/>
        </w:tcPr>
        <w:p w14:paraId="0FBF9D0D" w14:textId="77777777" w:rsidR="00D30527" w:rsidRPr="000E2948" w:rsidRDefault="007D534D" w:rsidP="001A6AE4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220216</w:t>
          </w:r>
        </w:p>
      </w:tc>
      <w:tc>
        <w:tcPr>
          <w:tcW w:w="5220" w:type="dxa"/>
        </w:tcPr>
        <w:p w14:paraId="44F8A7A1" w14:textId="12D252BF" w:rsidR="00D30527" w:rsidRDefault="00D30527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4AB3FBF6" w14:textId="77777777" w:rsidR="00D30527" w:rsidRDefault="00D30527" w:rsidP="005D0782">
    <w:pPr>
      <w:pStyle w:val="Header"/>
      <w:tabs>
        <w:tab w:val="clear" w:pos="9360"/>
      </w:tabs>
    </w:pPr>
    <w:r>
      <w:tab/>
    </w:r>
  </w:p>
  <w:p w14:paraId="75D5DB1D" w14:textId="77777777" w:rsidR="00D30527" w:rsidRDefault="00D305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2F7F2" w14:textId="77777777" w:rsidR="00D30527" w:rsidRDefault="00D30527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5132"/>
    <w:multiLevelType w:val="hybridMultilevel"/>
    <w:tmpl w:val="9BD24F5E"/>
    <w:lvl w:ilvl="0" w:tplc="13BED6D4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390"/>
    <w:multiLevelType w:val="hybridMultilevel"/>
    <w:tmpl w:val="65003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6990"/>
    <w:multiLevelType w:val="hybridMultilevel"/>
    <w:tmpl w:val="9C4817E6"/>
    <w:lvl w:ilvl="0" w:tplc="0ACED30A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A6FC6"/>
    <w:multiLevelType w:val="hybridMultilevel"/>
    <w:tmpl w:val="ACA48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F0C3A"/>
    <w:multiLevelType w:val="hybridMultilevel"/>
    <w:tmpl w:val="A2F87D86"/>
    <w:lvl w:ilvl="0" w:tplc="14AEA1B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E97E2A"/>
    <w:multiLevelType w:val="hybridMultilevel"/>
    <w:tmpl w:val="898EB01E"/>
    <w:lvl w:ilvl="0" w:tplc="ED2EA21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0021D"/>
    <w:multiLevelType w:val="hybridMultilevel"/>
    <w:tmpl w:val="61E4E0E4"/>
    <w:lvl w:ilvl="0" w:tplc="14AEA1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06F7E"/>
    <w:multiLevelType w:val="hybridMultilevel"/>
    <w:tmpl w:val="16729C9E"/>
    <w:lvl w:ilvl="0" w:tplc="14AEA1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1F657F"/>
    <w:multiLevelType w:val="hybridMultilevel"/>
    <w:tmpl w:val="064AB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F2C05"/>
    <w:multiLevelType w:val="hybridMultilevel"/>
    <w:tmpl w:val="D6F4D994"/>
    <w:lvl w:ilvl="0" w:tplc="1084D88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1D79E2"/>
    <w:multiLevelType w:val="hybridMultilevel"/>
    <w:tmpl w:val="29F293CA"/>
    <w:lvl w:ilvl="0" w:tplc="4E1C0F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7203920"/>
    <w:multiLevelType w:val="hybridMultilevel"/>
    <w:tmpl w:val="9F7855E6"/>
    <w:lvl w:ilvl="0" w:tplc="14AEA1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FA1EEB"/>
    <w:multiLevelType w:val="hybridMultilevel"/>
    <w:tmpl w:val="550296D0"/>
    <w:lvl w:ilvl="0" w:tplc="0D1661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47153"/>
    <w:multiLevelType w:val="hybridMultilevel"/>
    <w:tmpl w:val="371CBE1C"/>
    <w:lvl w:ilvl="0" w:tplc="EE56FD8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F53AE"/>
    <w:multiLevelType w:val="hybridMultilevel"/>
    <w:tmpl w:val="99503E28"/>
    <w:lvl w:ilvl="0" w:tplc="E30A7930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47A89"/>
    <w:multiLevelType w:val="hybridMultilevel"/>
    <w:tmpl w:val="7D8A978A"/>
    <w:lvl w:ilvl="0" w:tplc="C060C5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D4105"/>
    <w:multiLevelType w:val="hybridMultilevel"/>
    <w:tmpl w:val="1FA460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F43C63"/>
    <w:multiLevelType w:val="hybridMultilevel"/>
    <w:tmpl w:val="B83ED806"/>
    <w:lvl w:ilvl="0" w:tplc="14AEA1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F123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844E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CED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7A0F08"/>
    <w:multiLevelType w:val="hybridMultilevel"/>
    <w:tmpl w:val="976A41D0"/>
    <w:lvl w:ilvl="0" w:tplc="14AEA1BC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F5C3191"/>
    <w:multiLevelType w:val="hybridMultilevel"/>
    <w:tmpl w:val="07EA12D2"/>
    <w:lvl w:ilvl="0" w:tplc="7F58F070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A77B6"/>
    <w:multiLevelType w:val="hybridMultilevel"/>
    <w:tmpl w:val="A26EFB5E"/>
    <w:lvl w:ilvl="0" w:tplc="488EC5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22"/>
  </w:num>
  <w:num w:numId="8">
    <w:abstractNumId w:val="12"/>
  </w:num>
  <w:num w:numId="9">
    <w:abstractNumId w:val="22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22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5"/>
  </w:num>
  <w:num w:numId="21">
    <w:abstractNumId w:val="18"/>
  </w:num>
  <w:num w:numId="22">
    <w:abstractNumId w:val="9"/>
  </w:num>
  <w:num w:numId="23">
    <w:abstractNumId w:val="1"/>
  </w:num>
  <w:num w:numId="24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3"/>
  </w:num>
  <w:num w:numId="29">
    <w:abstractNumId w:val="14"/>
  </w:num>
  <w:num w:numId="30">
    <w:abstractNumId w:val="0"/>
  </w:num>
  <w:num w:numId="31">
    <w:abstractNumId w:val="10"/>
  </w:num>
  <w:num w:numId="32">
    <w:abstractNumId w:val="15"/>
  </w:num>
  <w:num w:numId="33">
    <w:abstractNumId w:val="13"/>
  </w:num>
  <w:num w:numId="34">
    <w:abstractNumId w:val="21"/>
  </w:num>
  <w:num w:numId="35">
    <w:abstractNumId w:val="8"/>
  </w:num>
  <w:num w:numId="36">
    <w:abstractNumId w:val="4"/>
  </w:num>
  <w:num w:numId="37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09E"/>
    <w:rsid w:val="000157E9"/>
    <w:rsid w:val="00020F10"/>
    <w:rsid w:val="0003767B"/>
    <w:rsid w:val="00051154"/>
    <w:rsid w:val="000512F8"/>
    <w:rsid w:val="00051F1A"/>
    <w:rsid w:val="0006113E"/>
    <w:rsid w:val="000660D3"/>
    <w:rsid w:val="00066789"/>
    <w:rsid w:val="00072DE7"/>
    <w:rsid w:val="000761F7"/>
    <w:rsid w:val="00082A20"/>
    <w:rsid w:val="00093609"/>
    <w:rsid w:val="000969D6"/>
    <w:rsid w:val="000A0C90"/>
    <w:rsid w:val="000A23D8"/>
    <w:rsid w:val="000A3F41"/>
    <w:rsid w:val="000B5DD6"/>
    <w:rsid w:val="000B69D0"/>
    <w:rsid w:val="000B6CCE"/>
    <w:rsid w:val="000C4477"/>
    <w:rsid w:val="000D7F6B"/>
    <w:rsid w:val="000E2948"/>
    <w:rsid w:val="000E6750"/>
    <w:rsid w:val="000F057A"/>
    <w:rsid w:val="000F1EBF"/>
    <w:rsid w:val="000F7CFC"/>
    <w:rsid w:val="000F7FC6"/>
    <w:rsid w:val="00103926"/>
    <w:rsid w:val="00104968"/>
    <w:rsid w:val="00115BC0"/>
    <w:rsid w:val="00122BC2"/>
    <w:rsid w:val="00124FF7"/>
    <w:rsid w:val="00126822"/>
    <w:rsid w:val="00131DAA"/>
    <w:rsid w:val="0013264B"/>
    <w:rsid w:val="00145C2E"/>
    <w:rsid w:val="00150E94"/>
    <w:rsid w:val="00155357"/>
    <w:rsid w:val="0015698F"/>
    <w:rsid w:val="00166CA3"/>
    <w:rsid w:val="00182ED6"/>
    <w:rsid w:val="001831D1"/>
    <w:rsid w:val="00183F26"/>
    <w:rsid w:val="001840B4"/>
    <w:rsid w:val="001955A6"/>
    <w:rsid w:val="001A2E73"/>
    <w:rsid w:val="001A6AE4"/>
    <w:rsid w:val="001B3A2E"/>
    <w:rsid w:val="001B59F5"/>
    <w:rsid w:val="001B7EB7"/>
    <w:rsid w:val="001C3AA6"/>
    <w:rsid w:val="001C72BF"/>
    <w:rsid w:val="001D4810"/>
    <w:rsid w:val="001E6140"/>
    <w:rsid w:val="001E637E"/>
    <w:rsid w:val="001F64B6"/>
    <w:rsid w:val="00212A86"/>
    <w:rsid w:val="00216805"/>
    <w:rsid w:val="00224780"/>
    <w:rsid w:val="00235C36"/>
    <w:rsid w:val="002376FA"/>
    <w:rsid w:val="00237CD2"/>
    <w:rsid w:val="002501D2"/>
    <w:rsid w:val="002549E1"/>
    <w:rsid w:val="00261EA1"/>
    <w:rsid w:val="00264326"/>
    <w:rsid w:val="002700E4"/>
    <w:rsid w:val="002716BB"/>
    <w:rsid w:val="00273E4A"/>
    <w:rsid w:val="00275199"/>
    <w:rsid w:val="00276BF7"/>
    <w:rsid w:val="00280AF0"/>
    <w:rsid w:val="00281799"/>
    <w:rsid w:val="002841B3"/>
    <w:rsid w:val="002865B3"/>
    <w:rsid w:val="002956DC"/>
    <w:rsid w:val="00296DA6"/>
    <w:rsid w:val="002A07C0"/>
    <w:rsid w:val="002A138B"/>
    <w:rsid w:val="002A513B"/>
    <w:rsid w:val="002A66E0"/>
    <w:rsid w:val="002B00F2"/>
    <w:rsid w:val="002B7CDD"/>
    <w:rsid w:val="002C3AC5"/>
    <w:rsid w:val="002C52FA"/>
    <w:rsid w:val="002C7FC0"/>
    <w:rsid w:val="002D0BF7"/>
    <w:rsid w:val="002D1472"/>
    <w:rsid w:val="002D2344"/>
    <w:rsid w:val="002D7F31"/>
    <w:rsid w:val="002E3324"/>
    <w:rsid w:val="002E7D1F"/>
    <w:rsid w:val="002F030B"/>
    <w:rsid w:val="002F3A75"/>
    <w:rsid w:val="003002A2"/>
    <w:rsid w:val="003040F2"/>
    <w:rsid w:val="00305136"/>
    <w:rsid w:val="003054E4"/>
    <w:rsid w:val="00320C87"/>
    <w:rsid w:val="00321362"/>
    <w:rsid w:val="00322E76"/>
    <w:rsid w:val="00323347"/>
    <w:rsid w:val="00327037"/>
    <w:rsid w:val="003403F3"/>
    <w:rsid w:val="003430F6"/>
    <w:rsid w:val="003432E6"/>
    <w:rsid w:val="003439D3"/>
    <w:rsid w:val="00343C29"/>
    <w:rsid w:val="0034744A"/>
    <w:rsid w:val="00362CFD"/>
    <w:rsid w:val="00365F34"/>
    <w:rsid w:val="0036669F"/>
    <w:rsid w:val="00366844"/>
    <w:rsid w:val="00372C8B"/>
    <w:rsid w:val="0037553B"/>
    <w:rsid w:val="00384C7B"/>
    <w:rsid w:val="00387408"/>
    <w:rsid w:val="00387D06"/>
    <w:rsid w:val="003955BD"/>
    <w:rsid w:val="00397E0C"/>
    <w:rsid w:val="003A1788"/>
    <w:rsid w:val="003B0988"/>
    <w:rsid w:val="003B14C4"/>
    <w:rsid w:val="003B1D05"/>
    <w:rsid w:val="003B2381"/>
    <w:rsid w:val="003B27CC"/>
    <w:rsid w:val="003B5F77"/>
    <w:rsid w:val="003C0A29"/>
    <w:rsid w:val="003C1CE6"/>
    <w:rsid w:val="003D4B8F"/>
    <w:rsid w:val="003D7084"/>
    <w:rsid w:val="003F71D2"/>
    <w:rsid w:val="004074A1"/>
    <w:rsid w:val="00407B8A"/>
    <w:rsid w:val="00417CA5"/>
    <w:rsid w:val="00422134"/>
    <w:rsid w:val="0042491C"/>
    <w:rsid w:val="004308E9"/>
    <w:rsid w:val="00434FFC"/>
    <w:rsid w:val="00440D03"/>
    <w:rsid w:val="004457CE"/>
    <w:rsid w:val="00446550"/>
    <w:rsid w:val="00446D31"/>
    <w:rsid w:val="0045325D"/>
    <w:rsid w:val="00470964"/>
    <w:rsid w:val="004716A8"/>
    <w:rsid w:val="00485AB4"/>
    <w:rsid w:val="00490E3B"/>
    <w:rsid w:val="00494E4C"/>
    <w:rsid w:val="004A45CF"/>
    <w:rsid w:val="004A7B1A"/>
    <w:rsid w:val="004B31E2"/>
    <w:rsid w:val="004B47B5"/>
    <w:rsid w:val="004B6AFE"/>
    <w:rsid w:val="004C0F0C"/>
    <w:rsid w:val="004C6B69"/>
    <w:rsid w:val="004D176C"/>
    <w:rsid w:val="004D661A"/>
    <w:rsid w:val="004E3E3B"/>
    <w:rsid w:val="004E7352"/>
    <w:rsid w:val="005101D6"/>
    <w:rsid w:val="00510897"/>
    <w:rsid w:val="00520E03"/>
    <w:rsid w:val="00525393"/>
    <w:rsid w:val="005314B7"/>
    <w:rsid w:val="00535AA6"/>
    <w:rsid w:val="00535DA7"/>
    <w:rsid w:val="00537D06"/>
    <w:rsid w:val="005447D7"/>
    <w:rsid w:val="00544946"/>
    <w:rsid w:val="0055410B"/>
    <w:rsid w:val="00556BCA"/>
    <w:rsid w:val="00556E41"/>
    <w:rsid w:val="00571B72"/>
    <w:rsid w:val="00571D97"/>
    <w:rsid w:val="00572882"/>
    <w:rsid w:val="005764E1"/>
    <w:rsid w:val="00582417"/>
    <w:rsid w:val="00582E4C"/>
    <w:rsid w:val="00595B3B"/>
    <w:rsid w:val="005966CA"/>
    <w:rsid w:val="005A072D"/>
    <w:rsid w:val="005A32DD"/>
    <w:rsid w:val="005A56DC"/>
    <w:rsid w:val="005B01FA"/>
    <w:rsid w:val="005B07D4"/>
    <w:rsid w:val="005B3392"/>
    <w:rsid w:val="005B66A9"/>
    <w:rsid w:val="005C156C"/>
    <w:rsid w:val="005C19B6"/>
    <w:rsid w:val="005C3D43"/>
    <w:rsid w:val="005C5F26"/>
    <w:rsid w:val="005D0782"/>
    <w:rsid w:val="005D0B84"/>
    <w:rsid w:val="005D7F7E"/>
    <w:rsid w:val="005E2320"/>
    <w:rsid w:val="005E3430"/>
    <w:rsid w:val="005E68A9"/>
    <w:rsid w:val="005F5139"/>
    <w:rsid w:val="005F794B"/>
    <w:rsid w:val="0060201C"/>
    <w:rsid w:val="0060486C"/>
    <w:rsid w:val="00616089"/>
    <w:rsid w:val="00635EE5"/>
    <w:rsid w:val="00636094"/>
    <w:rsid w:val="00636108"/>
    <w:rsid w:val="00643F75"/>
    <w:rsid w:val="00656F91"/>
    <w:rsid w:val="006637EA"/>
    <w:rsid w:val="00667A83"/>
    <w:rsid w:val="006A0E74"/>
    <w:rsid w:val="006C2CC7"/>
    <w:rsid w:val="006C488C"/>
    <w:rsid w:val="006D24A2"/>
    <w:rsid w:val="006D36BC"/>
    <w:rsid w:val="006D449C"/>
    <w:rsid w:val="006D74FF"/>
    <w:rsid w:val="006D7C1F"/>
    <w:rsid w:val="006E5C00"/>
    <w:rsid w:val="006F236C"/>
    <w:rsid w:val="006F43AF"/>
    <w:rsid w:val="006F46FF"/>
    <w:rsid w:val="006F4D80"/>
    <w:rsid w:val="00701ECA"/>
    <w:rsid w:val="00707AD7"/>
    <w:rsid w:val="00720962"/>
    <w:rsid w:val="0072245D"/>
    <w:rsid w:val="00725A97"/>
    <w:rsid w:val="00735AC7"/>
    <w:rsid w:val="00737595"/>
    <w:rsid w:val="00746168"/>
    <w:rsid w:val="00756578"/>
    <w:rsid w:val="00771E15"/>
    <w:rsid w:val="00773908"/>
    <w:rsid w:val="00773CBE"/>
    <w:rsid w:val="00781910"/>
    <w:rsid w:val="00787247"/>
    <w:rsid w:val="00791414"/>
    <w:rsid w:val="007A4CCD"/>
    <w:rsid w:val="007B1D54"/>
    <w:rsid w:val="007B5A6A"/>
    <w:rsid w:val="007B66ED"/>
    <w:rsid w:val="007C1BE7"/>
    <w:rsid w:val="007C1C37"/>
    <w:rsid w:val="007C2020"/>
    <w:rsid w:val="007D1758"/>
    <w:rsid w:val="007D534D"/>
    <w:rsid w:val="007E0C69"/>
    <w:rsid w:val="007E0EE7"/>
    <w:rsid w:val="007E34A9"/>
    <w:rsid w:val="007E5A2F"/>
    <w:rsid w:val="007E6C2F"/>
    <w:rsid w:val="007F07C6"/>
    <w:rsid w:val="007F3415"/>
    <w:rsid w:val="00801115"/>
    <w:rsid w:val="00810737"/>
    <w:rsid w:val="00811C48"/>
    <w:rsid w:val="00812219"/>
    <w:rsid w:val="00816D87"/>
    <w:rsid w:val="0083459F"/>
    <w:rsid w:val="00837256"/>
    <w:rsid w:val="0083780E"/>
    <w:rsid w:val="0085307C"/>
    <w:rsid w:val="00854F89"/>
    <w:rsid w:val="008568D2"/>
    <w:rsid w:val="00861E7E"/>
    <w:rsid w:val="0086345A"/>
    <w:rsid w:val="008674E6"/>
    <w:rsid w:val="00871798"/>
    <w:rsid w:val="00876001"/>
    <w:rsid w:val="00876A58"/>
    <w:rsid w:val="00877B8D"/>
    <w:rsid w:val="00877D1D"/>
    <w:rsid w:val="00890F46"/>
    <w:rsid w:val="00894072"/>
    <w:rsid w:val="00895B8D"/>
    <w:rsid w:val="008A70F8"/>
    <w:rsid w:val="008B212E"/>
    <w:rsid w:val="008B7541"/>
    <w:rsid w:val="008C1A4A"/>
    <w:rsid w:val="008C2F82"/>
    <w:rsid w:val="008D0624"/>
    <w:rsid w:val="008D411F"/>
    <w:rsid w:val="008D53D0"/>
    <w:rsid w:val="008E5B46"/>
    <w:rsid w:val="008F2896"/>
    <w:rsid w:val="008F6915"/>
    <w:rsid w:val="009010C1"/>
    <w:rsid w:val="0090372F"/>
    <w:rsid w:val="00915DD8"/>
    <w:rsid w:val="00932B6E"/>
    <w:rsid w:val="00932BB7"/>
    <w:rsid w:val="0093677F"/>
    <w:rsid w:val="00937B93"/>
    <w:rsid w:val="00944ADA"/>
    <w:rsid w:val="009568C5"/>
    <w:rsid w:val="00961A2D"/>
    <w:rsid w:val="0097243E"/>
    <w:rsid w:val="00973849"/>
    <w:rsid w:val="00980330"/>
    <w:rsid w:val="00982316"/>
    <w:rsid w:val="009832E4"/>
    <w:rsid w:val="009834CE"/>
    <w:rsid w:val="0099190C"/>
    <w:rsid w:val="00991C14"/>
    <w:rsid w:val="0099512F"/>
    <w:rsid w:val="009A2464"/>
    <w:rsid w:val="009A3737"/>
    <w:rsid w:val="009B3306"/>
    <w:rsid w:val="009B55BB"/>
    <w:rsid w:val="009C5422"/>
    <w:rsid w:val="009D0696"/>
    <w:rsid w:val="009D5CC3"/>
    <w:rsid w:val="009E29D9"/>
    <w:rsid w:val="009F2512"/>
    <w:rsid w:val="00A038AC"/>
    <w:rsid w:val="00A1473C"/>
    <w:rsid w:val="00A23E4D"/>
    <w:rsid w:val="00A2573C"/>
    <w:rsid w:val="00A25F54"/>
    <w:rsid w:val="00A26079"/>
    <w:rsid w:val="00A31730"/>
    <w:rsid w:val="00A32343"/>
    <w:rsid w:val="00A46082"/>
    <w:rsid w:val="00A4675E"/>
    <w:rsid w:val="00A478B5"/>
    <w:rsid w:val="00A50AF3"/>
    <w:rsid w:val="00A52AB7"/>
    <w:rsid w:val="00A53D38"/>
    <w:rsid w:val="00A552D5"/>
    <w:rsid w:val="00A61E9B"/>
    <w:rsid w:val="00A639A2"/>
    <w:rsid w:val="00A6433D"/>
    <w:rsid w:val="00A742BC"/>
    <w:rsid w:val="00A91DCA"/>
    <w:rsid w:val="00A96A7A"/>
    <w:rsid w:val="00AA1407"/>
    <w:rsid w:val="00AB0E0A"/>
    <w:rsid w:val="00AB4250"/>
    <w:rsid w:val="00AB42BB"/>
    <w:rsid w:val="00AB7217"/>
    <w:rsid w:val="00AB75A9"/>
    <w:rsid w:val="00AB793E"/>
    <w:rsid w:val="00AC0C63"/>
    <w:rsid w:val="00AC5D98"/>
    <w:rsid w:val="00AC6A5A"/>
    <w:rsid w:val="00AD0B16"/>
    <w:rsid w:val="00AD2114"/>
    <w:rsid w:val="00AD6987"/>
    <w:rsid w:val="00AD7433"/>
    <w:rsid w:val="00AE198C"/>
    <w:rsid w:val="00AE1AE9"/>
    <w:rsid w:val="00AE1B9B"/>
    <w:rsid w:val="00AE39D8"/>
    <w:rsid w:val="00AE548F"/>
    <w:rsid w:val="00AE661D"/>
    <w:rsid w:val="00AF264E"/>
    <w:rsid w:val="00AF338E"/>
    <w:rsid w:val="00B04C4C"/>
    <w:rsid w:val="00B204A7"/>
    <w:rsid w:val="00B212C7"/>
    <w:rsid w:val="00B25A20"/>
    <w:rsid w:val="00B4097F"/>
    <w:rsid w:val="00B440FB"/>
    <w:rsid w:val="00B44F0B"/>
    <w:rsid w:val="00B4674F"/>
    <w:rsid w:val="00B517FB"/>
    <w:rsid w:val="00B54425"/>
    <w:rsid w:val="00B5492B"/>
    <w:rsid w:val="00B673A9"/>
    <w:rsid w:val="00B7140C"/>
    <w:rsid w:val="00B81979"/>
    <w:rsid w:val="00B848ED"/>
    <w:rsid w:val="00B948DA"/>
    <w:rsid w:val="00B95C64"/>
    <w:rsid w:val="00B9609E"/>
    <w:rsid w:val="00B960ED"/>
    <w:rsid w:val="00BB17F6"/>
    <w:rsid w:val="00BC6D28"/>
    <w:rsid w:val="00BC6DE8"/>
    <w:rsid w:val="00BD4995"/>
    <w:rsid w:val="00BD7FE0"/>
    <w:rsid w:val="00BE0705"/>
    <w:rsid w:val="00BE73D3"/>
    <w:rsid w:val="00BF2997"/>
    <w:rsid w:val="00BF533E"/>
    <w:rsid w:val="00BF639C"/>
    <w:rsid w:val="00BF7C45"/>
    <w:rsid w:val="00C021B8"/>
    <w:rsid w:val="00C2606D"/>
    <w:rsid w:val="00C2663F"/>
    <w:rsid w:val="00C272DB"/>
    <w:rsid w:val="00C44051"/>
    <w:rsid w:val="00C525FC"/>
    <w:rsid w:val="00C56C03"/>
    <w:rsid w:val="00C57A8A"/>
    <w:rsid w:val="00C57FE8"/>
    <w:rsid w:val="00C6549A"/>
    <w:rsid w:val="00C65C8A"/>
    <w:rsid w:val="00C66F9E"/>
    <w:rsid w:val="00C8483C"/>
    <w:rsid w:val="00C915BF"/>
    <w:rsid w:val="00C916DE"/>
    <w:rsid w:val="00C932C2"/>
    <w:rsid w:val="00C962CB"/>
    <w:rsid w:val="00CA41F9"/>
    <w:rsid w:val="00CB7839"/>
    <w:rsid w:val="00CC02CA"/>
    <w:rsid w:val="00CC3339"/>
    <w:rsid w:val="00CD0AAF"/>
    <w:rsid w:val="00CD64BC"/>
    <w:rsid w:val="00CE16F8"/>
    <w:rsid w:val="00CE184B"/>
    <w:rsid w:val="00CE3DDF"/>
    <w:rsid w:val="00CF11B0"/>
    <w:rsid w:val="00CF5E56"/>
    <w:rsid w:val="00CF67B8"/>
    <w:rsid w:val="00D05BA8"/>
    <w:rsid w:val="00D1468D"/>
    <w:rsid w:val="00D148A6"/>
    <w:rsid w:val="00D155BC"/>
    <w:rsid w:val="00D16054"/>
    <w:rsid w:val="00D160FC"/>
    <w:rsid w:val="00D2546E"/>
    <w:rsid w:val="00D2701C"/>
    <w:rsid w:val="00D30527"/>
    <w:rsid w:val="00D30822"/>
    <w:rsid w:val="00D3685C"/>
    <w:rsid w:val="00D37E0D"/>
    <w:rsid w:val="00D4123F"/>
    <w:rsid w:val="00D60A6D"/>
    <w:rsid w:val="00D67DFC"/>
    <w:rsid w:val="00D713D5"/>
    <w:rsid w:val="00D876B3"/>
    <w:rsid w:val="00D95848"/>
    <w:rsid w:val="00DB0A75"/>
    <w:rsid w:val="00DB2CA1"/>
    <w:rsid w:val="00DB56B1"/>
    <w:rsid w:val="00DB5923"/>
    <w:rsid w:val="00DC2396"/>
    <w:rsid w:val="00DC4B9D"/>
    <w:rsid w:val="00DC700A"/>
    <w:rsid w:val="00DD171B"/>
    <w:rsid w:val="00DD22C6"/>
    <w:rsid w:val="00DE2FA6"/>
    <w:rsid w:val="00DF224B"/>
    <w:rsid w:val="00E0375C"/>
    <w:rsid w:val="00E03DA9"/>
    <w:rsid w:val="00E047D9"/>
    <w:rsid w:val="00E14D61"/>
    <w:rsid w:val="00E32E0C"/>
    <w:rsid w:val="00E335DA"/>
    <w:rsid w:val="00E36B77"/>
    <w:rsid w:val="00E36EA8"/>
    <w:rsid w:val="00E45428"/>
    <w:rsid w:val="00E502A7"/>
    <w:rsid w:val="00E60B6F"/>
    <w:rsid w:val="00E642BF"/>
    <w:rsid w:val="00E660C4"/>
    <w:rsid w:val="00E70A56"/>
    <w:rsid w:val="00E72814"/>
    <w:rsid w:val="00E7764A"/>
    <w:rsid w:val="00E80497"/>
    <w:rsid w:val="00E8483D"/>
    <w:rsid w:val="00E85DFB"/>
    <w:rsid w:val="00E93036"/>
    <w:rsid w:val="00EB5190"/>
    <w:rsid w:val="00ED31F4"/>
    <w:rsid w:val="00ED3AAD"/>
    <w:rsid w:val="00ED3EFA"/>
    <w:rsid w:val="00ED5890"/>
    <w:rsid w:val="00ED7793"/>
    <w:rsid w:val="00EE5336"/>
    <w:rsid w:val="00EF17AC"/>
    <w:rsid w:val="00F22A92"/>
    <w:rsid w:val="00F268B5"/>
    <w:rsid w:val="00F32AE4"/>
    <w:rsid w:val="00F36E33"/>
    <w:rsid w:val="00F41A6A"/>
    <w:rsid w:val="00F45AEE"/>
    <w:rsid w:val="00F47AF0"/>
    <w:rsid w:val="00F535AD"/>
    <w:rsid w:val="00F53807"/>
    <w:rsid w:val="00F657E2"/>
    <w:rsid w:val="00F658B5"/>
    <w:rsid w:val="00F662EF"/>
    <w:rsid w:val="00F712CE"/>
    <w:rsid w:val="00F73C17"/>
    <w:rsid w:val="00F80742"/>
    <w:rsid w:val="00F94A02"/>
    <w:rsid w:val="00F955DA"/>
    <w:rsid w:val="00FA41A2"/>
    <w:rsid w:val="00FC245F"/>
    <w:rsid w:val="00FC5832"/>
    <w:rsid w:val="00FC7CAC"/>
    <w:rsid w:val="00FF3E04"/>
    <w:rsid w:val="00FF5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7E30967"/>
  <w15:docId w15:val="{6B28B290-BA9C-4CF4-9F94-2CF44233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0E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54F89"/>
    <w:pPr>
      <w:numPr>
        <w:numId w:val="4"/>
      </w:numPr>
      <w:spacing w:line="360" w:lineRule="auto"/>
      <w:ind w:left="284" w:hanging="284"/>
      <w:jc w:val="both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865B3"/>
    <w:pPr>
      <w:numPr>
        <w:numId w:val="5"/>
      </w:numPr>
      <w:spacing w:line="360" w:lineRule="auto"/>
      <w:ind w:left="568" w:hanging="284"/>
      <w:jc w:val="both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73C17"/>
    <w:pPr>
      <w:numPr>
        <w:numId w:val="7"/>
      </w:numPr>
      <w:spacing w:line="360" w:lineRule="auto"/>
      <w:ind w:left="851" w:hanging="284"/>
      <w:jc w:val="both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73C1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865B3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F89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A23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65A24-AF3D-4688-B27C-035D4014C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461</TotalTime>
  <Pages>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 Suryani</dc:creator>
  <cp:lastModifiedBy>Tifany Lim</cp:lastModifiedBy>
  <cp:revision>26</cp:revision>
  <cp:lastPrinted>2013-09-12T10:56:00Z</cp:lastPrinted>
  <dcterms:created xsi:type="dcterms:W3CDTF">2014-07-16T12:11:00Z</dcterms:created>
  <dcterms:modified xsi:type="dcterms:W3CDTF">2020-08-02T11:57:00Z</dcterms:modified>
</cp:coreProperties>
</file>